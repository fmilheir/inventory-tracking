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17913" w14:textId="5C82F5D4" w:rsidR="005B5242" w:rsidRDefault="005B5242"/>
    <w:tbl>
      <w:tblPr>
        <w:tblpPr w:leftFromText="187" w:rightFromText="187" w:bottomFromText="720" w:vertAnchor="page" w:horzAnchor="margin" w:tblpY="2342"/>
        <w:tblW w:w="4600" w:type="pct"/>
        <w:tblCellMar>
          <w:left w:w="288" w:type="dxa"/>
          <w:right w:w="288" w:type="dxa"/>
        </w:tblCellMar>
        <w:tblLook w:val="04A0" w:firstRow="1" w:lastRow="0" w:firstColumn="1" w:lastColumn="0" w:noHBand="0" w:noVBand="1"/>
      </w:tblPr>
      <w:tblGrid>
        <w:gridCol w:w="10080"/>
      </w:tblGrid>
      <w:tr w:rsidR="00D34AB6" w14:paraId="59B37007" w14:textId="77777777" w:rsidTr="00D34AB6">
        <w:tc>
          <w:tcPr>
            <w:tcW w:w="9274" w:type="dxa"/>
          </w:tcPr>
          <w:sdt>
            <w:sdtPr>
              <w:rPr>
                <w:b/>
                <w:bCs/>
                <w:sz w:val="48"/>
                <w:szCs w:val="40"/>
              </w:rPr>
              <w:alias w:val="Title"/>
              <w:id w:val="-308007970"/>
              <w:placeholder>
                <w:docPart w:val="DC7DB5C510EA4165A67ECF1DCD4D8ABB"/>
              </w:placeholder>
              <w:dataBinding w:prefixMappings="xmlns:ns0='http://schemas.openxmlformats.org/package/2006/metadata/core-properties' xmlns:ns1='http://purl.org/dc/elements/1.1/'" w:xpath="/ns0:coreProperties[1]/ns1:title[1]" w:storeItemID="{6C3C8BC8-F283-45AE-878A-BAB7291924A1}"/>
              <w:text/>
            </w:sdtPr>
            <w:sdtContent>
              <w:p w14:paraId="77AA4203" w14:textId="53760B2A" w:rsidR="00D34AB6" w:rsidRPr="0005171A" w:rsidRDefault="004D3C5F" w:rsidP="006A09BA">
                <w:pPr>
                  <w:pStyle w:val="Title"/>
                  <w:rPr>
                    <w:b/>
                    <w:bCs/>
                    <w:sz w:val="96"/>
                  </w:rPr>
                </w:pPr>
                <w:r>
                  <w:rPr>
                    <w:b/>
                    <w:bCs/>
                    <w:sz w:val="48"/>
                    <w:szCs w:val="40"/>
                  </w:rPr>
                  <w:t>Advanced Database COM526 Application Report</w:t>
                </w:r>
              </w:p>
            </w:sdtContent>
          </w:sdt>
        </w:tc>
      </w:tr>
      <w:tr w:rsidR="00D34AB6" w14:paraId="766644B4" w14:textId="77777777" w:rsidTr="00D34AB6">
        <w:tc>
          <w:tcPr>
            <w:tcW w:w="0" w:type="auto"/>
            <w:vAlign w:val="bottom"/>
          </w:tcPr>
          <w:p w14:paraId="53DD933C" w14:textId="563C5DA3" w:rsidR="00D34AB6" w:rsidRDefault="00D34AB6" w:rsidP="00D34AB6">
            <w:pPr>
              <w:pStyle w:val="Subtitle"/>
              <w:jc w:val="center"/>
              <w:rPr>
                <w:sz w:val="36"/>
                <w:szCs w:val="36"/>
              </w:rPr>
            </w:pPr>
          </w:p>
        </w:tc>
      </w:tr>
      <w:tr w:rsidR="00D34AB6" w14:paraId="173E9313" w14:textId="77777777" w:rsidTr="00D34AB6">
        <w:tc>
          <w:tcPr>
            <w:tcW w:w="0" w:type="auto"/>
            <w:vAlign w:val="bottom"/>
          </w:tcPr>
          <w:p w14:paraId="4C669A69" w14:textId="77777777" w:rsidR="00D34AB6" w:rsidRDefault="00D34AB6" w:rsidP="00D34AB6"/>
        </w:tc>
      </w:tr>
      <w:tr w:rsidR="00D34AB6" w14:paraId="620B958D" w14:textId="77777777" w:rsidTr="00D34AB6">
        <w:tc>
          <w:tcPr>
            <w:tcW w:w="0" w:type="auto"/>
            <w:vAlign w:val="bottom"/>
          </w:tcPr>
          <w:tbl>
            <w:tblPr>
              <w:tblStyle w:val="TableGrid"/>
              <w:tblpPr w:leftFromText="180" w:rightFromText="180" w:vertAnchor="text" w:horzAnchor="margin" w:tblpY="365"/>
              <w:tblW w:w="9776" w:type="dxa"/>
              <w:tblLook w:val="04A0" w:firstRow="1" w:lastRow="0" w:firstColumn="1" w:lastColumn="0" w:noHBand="0" w:noVBand="1"/>
            </w:tblPr>
            <w:tblGrid>
              <w:gridCol w:w="9532"/>
              <w:gridCol w:w="244"/>
            </w:tblGrid>
            <w:tr w:rsidR="00EB5096" w:rsidRPr="002A3F6E" w14:paraId="383EB031" w14:textId="77777777" w:rsidTr="001A6DC1">
              <w:tc>
                <w:tcPr>
                  <w:tcW w:w="9532" w:type="dxa"/>
                </w:tcPr>
                <w:p w14:paraId="2C330B97" w14:textId="0AA9EF09" w:rsidR="00EB5096" w:rsidRDefault="001A6DC1" w:rsidP="00EB5096">
                  <w:pPr>
                    <w:rPr>
                      <w:rFonts w:asciiTheme="majorHAnsi" w:eastAsiaTheme="majorEastAsia" w:hAnsiTheme="majorHAnsi" w:cstheme="majorBidi"/>
                      <w:spacing w:val="5"/>
                      <w:kern w:val="28"/>
                      <w:sz w:val="32"/>
                      <w:szCs w:val="24"/>
                      <w14:ligatures w14:val="standardContextual"/>
                      <w14:cntxtAlts/>
                    </w:rPr>
                  </w:pPr>
                  <w:r>
                    <w:rPr>
                      <w:rFonts w:asciiTheme="majorHAnsi" w:eastAsiaTheme="majorEastAsia" w:hAnsiTheme="majorHAnsi" w:cstheme="majorBidi"/>
                      <w:spacing w:val="5"/>
                      <w:kern w:val="28"/>
                      <w:sz w:val="32"/>
                      <w:szCs w:val="24"/>
                      <w14:ligatures w14:val="standardContextual"/>
                      <w14:cntxtAlts/>
                    </w:rPr>
                    <w:t xml:space="preserve">Name: </w:t>
                  </w:r>
                  <w:r w:rsidR="006A09BA">
                    <w:rPr>
                      <w:rFonts w:asciiTheme="majorHAnsi" w:eastAsiaTheme="majorEastAsia" w:hAnsiTheme="majorHAnsi" w:cstheme="majorBidi"/>
                      <w:spacing w:val="5"/>
                      <w:kern w:val="28"/>
                      <w:sz w:val="32"/>
                      <w:szCs w:val="24"/>
                      <w14:ligatures w14:val="standardContextual"/>
                      <w14:cntxtAlts/>
                    </w:rPr>
                    <w:t>Filipe Quartin</w:t>
                  </w:r>
                </w:p>
                <w:p w14:paraId="2979F0CF" w14:textId="2C9F0A89" w:rsidR="001A6DC1" w:rsidRDefault="001A6DC1" w:rsidP="00EB5096">
                  <w:pPr>
                    <w:rPr>
                      <w:rFonts w:asciiTheme="majorHAnsi" w:eastAsiaTheme="majorEastAsia" w:hAnsiTheme="majorHAnsi" w:cstheme="majorBidi"/>
                      <w:spacing w:val="5"/>
                      <w:kern w:val="28"/>
                      <w:sz w:val="28"/>
                      <w:szCs w:val="28"/>
                      <w14:ligatures w14:val="standardContextual"/>
                      <w14:cntxtAlts/>
                    </w:rPr>
                  </w:pPr>
                  <w:r>
                    <w:rPr>
                      <w:rFonts w:asciiTheme="majorHAnsi" w:eastAsiaTheme="majorEastAsia" w:hAnsiTheme="majorHAnsi" w:cstheme="majorBidi"/>
                      <w:spacing w:val="5"/>
                      <w:kern w:val="28"/>
                      <w:sz w:val="32"/>
                      <w:szCs w:val="24"/>
                      <w14:ligatures w14:val="standardContextual"/>
                      <w14:cntxtAlts/>
                    </w:rPr>
                    <w:t xml:space="preserve">GitHub link: </w:t>
                  </w:r>
                  <w:r>
                    <w:t xml:space="preserve"> </w:t>
                  </w:r>
                  <w:hyperlink r:id="rId12" w:history="1">
                    <w:r w:rsidR="002A3F6E" w:rsidRPr="001720FA">
                      <w:rPr>
                        <w:rStyle w:val="Hyperlink"/>
                        <w:rFonts w:asciiTheme="majorHAnsi" w:eastAsiaTheme="majorEastAsia" w:hAnsiTheme="majorHAnsi" w:cstheme="majorBidi"/>
                        <w:spacing w:val="5"/>
                        <w:kern w:val="28"/>
                        <w:sz w:val="28"/>
                        <w:szCs w:val="28"/>
                        <w14:ligatures w14:val="standardContextual"/>
                        <w14:cntxtAlts/>
                      </w:rPr>
                      <w:t>https://github.com/fmilheir/inventory-tracking</w:t>
                    </w:r>
                  </w:hyperlink>
                </w:p>
                <w:p w14:paraId="29A75AF7" w14:textId="4C527EA6" w:rsidR="002A3F6E" w:rsidRPr="002A3F6E" w:rsidRDefault="002A3F6E" w:rsidP="00EB5096">
                  <w:pPr>
                    <w:rPr>
                      <w:rFonts w:asciiTheme="majorHAnsi" w:eastAsiaTheme="majorEastAsia" w:hAnsiTheme="majorHAnsi" w:cstheme="majorBidi"/>
                      <w:spacing w:val="5"/>
                      <w:kern w:val="28"/>
                      <w:sz w:val="32"/>
                      <w:szCs w:val="24"/>
                      <w:lang w:val="fr-FR"/>
                      <w14:ligatures w14:val="standardContextual"/>
                      <w14:cntxtAlts/>
                    </w:rPr>
                  </w:pPr>
                  <w:r w:rsidRPr="002A3F6E">
                    <w:rPr>
                      <w:rFonts w:asciiTheme="majorHAnsi" w:eastAsiaTheme="majorEastAsia" w:hAnsiTheme="majorHAnsi" w:cstheme="majorBidi"/>
                      <w:spacing w:val="5"/>
                      <w:kern w:val="28"/>
                      <w:sz w:val="32"/>
                      <w:szCs w:val="24"/>
                      <w:lang w:val="fr-FR"/>
                      <w14:ligatures w14:val="standardContextual"/>
                      <w14:cntxtAlts/>
                    </w:rPr>
                    <w:t xml:space="preserve"> </w:t>
                  </w:r>
                  <w:r>
                    <w:rPr>
                      <w:rFonts w:asciiTheme="majorHAnsi" w:eastAsiaTheme="majorEastAsia" w:hAnsiTheme="majorHAnsi" w:cstheme="majorBidi"/>
                      <w:spacing w:val="5"/>
                      <w:kern w:val="28"/>
                      <w:sz w:val="32"/>
                      <w:szCs w:val="24"/>
                      <w:lang w:val="fr-FR"/>
                      <w14:ligatures w14:val="standardContextual"/>
                      <w14:cntxtAlts/>
                    </w:rPr>
                    <w:t>C</w:t>
                  </w:r>
                  <w:r w:rsidRPr="002A3F6E">
                    <w:rPr>
                      <w:rFonts w:asciiTheme="majorHAnsi" w:eastAsiaTheme="majorEastAsia" w:hAnsiTheme="majorHAnsi" w:cstheme="majorBidi"/>
                      <w:spacing w:val="5"/>
                      <w:kern w:val="28"/>
                      <w:sz w:val="32"/>
                      <w:szCs w:val="24"/>
                      <w:lang w:val="fr-FR"/>
                      <w14:ligatures w14:val="standardContextual"/>
                      <w14:cntxtAlts/>
                    </w:rPr>
                    <w:t>yclic:</w:t>
                  </w:r>
                  <w:r w:rsidRPr="002A3F6E">
                    <w:rPr>
                      <w:lang w:val="fr-FR"/>
                    </w:rPr>
                    <w:t xml:space="preserve"> </w:t>
                  </w:r>
                  <w:hyperlink r:id="rId13" w:history="1">
                    <w:r w:rsidRPr="002A3F6E">
                      <w:rPr>
                        <w:rStyle w:val="Hyperlink"/>
                        <w:rFonts w:asciiTheme="majorHAnsi" w:eastAsiaTheme="majorEastAsia" w:hAnsiTheme="majorHAnsi" w:cstheme="majorBidi"/>
                        <w:spacing w:val="5"/>
                        <w:kern w:val="28"/>
                        <w:sz w:val="32"/>
                        <w:szCs w:val="24"/>
                        <w:lang w:val="fr-FR"/>
                        <w14:ligatures w14:val="standardContextual"/>
                        <w14:cntxtAlts/>
                      </w:rPr>
                      <w:t>https://jade-clear-turtle.cyclic.app/</w:t>
                    </w:r>
                  </w:hyperlink>
                </w:p>
                <w:p w14:paraId="4672F6A3" w14:textId="3CE49EA8" w:rsidR="002A3F6E" w:rsidRPr="002A3F6E" w:rsidRDefault="002A3F6E" w:rsidP="00EB5096">
                  <w:pPr>
                    <w:rPr>
                      <w:rFonts w:asciiTheme="majorHAnsi" w:eastAsiaTheme="majorEastAsia" w:hAnsiTheme="majorHAnsi" w:cstheme="majorBidi"/>
                      <w:spacing w:val="5"/>
                      <w:kern w:val="28"/>
                      <w:sz w:val="32"/>
                      <w:szCs w:val="24"/>
                      <w:lang w:val="fr-FR"/>
                      <w14:ligatures w14:val="standardContextual"/>
                      <w14:cntxtAlts/>
                    </w:rPr>
                  </w:pPr>
                </w:p>
              </w:tc>
              <w:tc>
                <w:tcPr>
                  <w:tcW w:w="244" w:type="dxa"/>
                </w:tcPr>
                <w:p w14:paraId="436C9937" w14:textId="0C60DDC6" w:rsidR="001A6DC1" w:rsidRPr="002A3F6E" w:rsidRDefault="001A6DC1" w:rsidP="00EB5096">
                  <w:pPr>
                    <w:rPr>
                      <w:rFonts w:asciiTheme="majorHAnsi" w:eastAsiaTheme="majorEastAsia" w:hAnsiTheme="majorHAnsi" w:cstheme="majorBidi"/>
                      <w:color w:val="2F5897" w:themeColor="text2"/>
                      <w:spacing w:val="5"/>
                      <w:kern w:val="28"/>
                      <w:sz w:val="32"/>
                      <w:szCs w:val="24"/>
                      <w:lang w:val="fr-FR"/>
                      <w14:ligatures w14:val="standardContextual"/>
                      <w14:cntxtAlts/>
                    </w:rPr>
                  </w:pPr>
                </w:p>
              </w:tc>
            </w:tr>
            <w:tr w:rsidR="00EB5096" w:rsidRPr="00812FEA" w14:paraId="43EAC4D4" w14:textId="77777777" w:rsidTr="001A6DC1">
              <w:tc>
                <w:tcPr>
                  <w:tcW w:w="9532" w:type="dxa"/>
                </w:tcPr>
                <w:p w14:paraId="57FA2024" w14:textId="59D3D392" w:rsidR="00EB5096" w:rsidRPr="006250EB" w:rsidRDefault="006A09BA" w:rsidP="00EB5096">
                  <w:pPr>
                    <w:rPr>
                      <w:rFonts w:asciiTheme="majorHAnsi" w:eastAsiaTheme="majorEastAsia" w:hAnsiTheme="majorHAnsi" w:cstheme="majorBidi"/>
                      <w:spacing w:val="5"/>
                      <w:kern w:val="28"/>
                      <w:sz w:val="32"/>
                      <w:szCs w:val="24"/>
                      <w14:ligatures w14:val="standardContextual"/>
                      <w14:cntxtAlts/>
                    </w:rPr>
                  </w:pPr>
                  <w:r>
                    <w:rPr>
                      <w:rFonts w:asciiTheme="majorHAnsi" w:eastAsiaTheme="majorEastAsia" w:hAnsiTheme="majorHAnsi" w:cstheme="majorBidi"/>
                      <w:spacing w:val="5"/>
                      <w:kern w:val="28"/>
                      <w:sz w:val="32"/>
                      <w:szCs w:val="24"/>
                      <w14:ligatures w14:val="standardContextual"/>
                      <w14:cntxtAlts/>
                    </w:rPr>
                    <w:t xml:space="preserve">Stn: </w:t>
                  </w:r>
                  <w:r w:rsidR="0088376C">
                    <w:rPr>
                      <w:rFonts w:asciiTheme="majorHAnsi" w:eastAsiaTheme="majorEastAsia" w:hAnsiTheme="majorHAnsi" w:cstheme="majorBidi"/>
                      <w:spacing w:val="5"/>
                      <w:kern w:val="28"/>
                      <w:sz w:val="32"/>
                      <w:szCs w:val="24"/>
                      <w14:ligatures w14:val="standardContextual"/>
                      <w14:cntxtAlts/>
                    </w:rPr>
                    <w:t>Q15287599</w:t>
                  </w:r>
                </w:p>
              </w:tc>
              <w:tc>
                <w:tcPr>
                  <w:tcW w:w="244" w:type="dxa"/>
                </w:tcPr>
                <w:p w14:paraId="31AFE4D6" w14:textId="77777777" w:rsidR="00EB5096" w:rsidRPr="00910EE4" w:rsidRDefault="00EB5096" w:rsidP="00EB5096">
                  <w:pPr>
                    <w:rPr>
                      <w:rFonts w:asciiTheme="majorHAnsi" w:eastAsiaTheme="majorEastAsia" w:hAnsiTheme="majorHAnsi" w:cstheme="majorBidi"/>
                      <w:color w:val="2F5897" w:themeColor="text2"/>
                      <w:spacing w:val="5"/>
                      <w:kern w:val="28"/>
                      <w:sz w:val="32"/>
                      <w:szCs w:val="24"/>
                      <w14:ligatures w14:val="standardContextual"/>
                      <w14:cntxtAlts/>
                    </w:rPr>
                  </w:pPr>
                </w:p>
              </w:tc>
            </w:tr>
          </w:tbl>
          <w:p w14:paraId="569D0D14" w14:textId="77777777" w:rsidR="00D34AB6" w:rsidRDefault="00D34AB6" w:rsidP="00D34AB6">
            <w:pPr>
              <w:jc w:val="center"/>
            </w:pPr>
          </w:p>
        </w:tc>
      </w:tr>
      <w:tr w:rsidR="00D34AB6" w14:paraId="35943A0B" w14:textId="77777777" w:rsidTr="00D34AB6">
        <w:tc>
          <w:tcPr>
            <w:tcW w:w="0" w:type="auto"/>
            <w:vAlign w:val="bottom"/>
          </w:tcPr>
          <w:p w14:paraId="71752187" w14:textId="77777777" w:rsidR="00D34AB6" w:rsidRDefault="00D34AB6" w:rsidP="00EB5096"/>
        </w:tc>
      </w:tr>
    </w:tbl>
    <w:p w14:paraId="203F6BE3" w14:textId="77777777" w:rsidR="00265376" w:rsidRDefault="00265376" w:rsidP="00747E19">
      <w:pPr>
        <w:pStyle w:val="Heading4"/>
        <w:spacing w:before="0"/>
        <w:rPr>
          <w:rFonts w:ascii="Arial" w:hAnsi="Arial" w:cs="Arial"/>
          <w:i w:val="0"/>
          <w:iCs w:val="0"/>
          <w:color w:val="333333"/>
          <w:sz w:val="32"/>
          <w:szCs w:val="32"/>
        </w:rPr>
      </w:pPr>
      <w:bookmarkStart w:id="0" w:name="_Toc473039571"/>
    </w:p>
    <w:p w14:paraId="1A5631A0" w14:textId="52EBED92" w:rsidR="00747E19" w:rsidRDefault="00747E19" w:rsidP="00FE4316">
      <w:pPr>
        <w:pStyle w:val="Heading1"/>
        <w:rPr>
          <w:b/>
          <w:sz w:val="40"/>
        </w:rPr>
      </w:pPr>
    </w:p>
    <w:p w14:paraId="4005E257" w14:textId="3CC905D6" w:rsidR="006A09BA" w:rsidRDefault="006A09BA" w:rsidP="006A09BA"/>
    <w:p w14:paraId="06F1C19B" w14:textId="039D0924" w:rsidR="006A09BA" w:rsidRDefault="006A09BA" w:rsidP="006A09BA"/>
    <w:p w14:paraId="3A74558A" w14:textId="1C025019" w:rsidR="006A09BA" w:rsidRDefault="006A09BA" w:rsidP="006A09BA"/>
    <w:p w14:paraId="1FC79511" w14:textId="46AE79AD" w:rsidR="006A09BA" w:rsidRDefault="006A09BA" w:rsidP="006A09BA"/>
    <w:p w14:paraId="2E7ECD25" w14:textId="5190E27A" w:rsidR="006A09BA" w:rsidRDefault="006A09BA" w:rsidP="006A09BA"/>
    <w:p w14:paraId="3E4D3A96" w14:textId="33CD6549" w:rsidR="006A09BA" w:rsidRDefault="006A09BA" w:rsidP="006A09BA"/>
    <w:p w14:paraId="69B35E5C" w14:textId="77777777" w:rsidR="006A09BA" w:rsidRPr="006A09BA" w:rsidRDefault="006A09BA" w:rsidP="006A09BA"/>
    <w:p w14:paraId="6BF97415" w14:textId="4C4FFB39" w:rsidR="00265376" w:rsidRDefault="00265376" w:rsidP="00265376"/>
    <w:p w14:paraId="3365A4A2" w14:textId="77777777" w:rsidR="009A529A" w:rsidRDefault="009A529A" w:rsidP="00265376"/>
    <w:p w14:paraId="490D704D" w14:textId="47CCE411" w:rsidR="007024E4" w:rsidRDefault="007024E4" w:rsidP="00FE4316">
      <w:pPr>
        <w:pStyle w:val="Heading1"/>
        <w:rPr>
          <w:b/>
          <w:sz w:val="40"/>
        </w:rPr>
      </w:pPr>
      <w:r>
        <w:rPr>
          <w:b/>
          <w:sz w:val="40"/>
        </w:rPr>
        <w:t>Introduction</w:t>
      </w:r>
    </w:p>
    <w:p w14:paraId="52C07CEC" w14:textId="04B3A89C" w:rsidR="007024E4" w:rsidRDefault="007024E4" w:rsidP="004853D9">
      <w:pPr>
        <w:jc w:val="both"/>
      </w:pPr>
    </w:p>
    <w:bookmarkEnd w:id="0"/>
    <w:p w14:paraId="77813E4B" w14:textId="1758C6EE" w:rsidR="0048782F" w:rsidRPr="00406424" w:rsidRDefault="00406424" w:rsidP="00406424">
      <w:pPr>
        <w:rPr>
          <w:sz w:val="26"/>
          <w:szCs w:val="26"/>
        </w:rPr>
      </w:pPr>
      <w:r w:rsidRPr="00406424">
        <w:rPr>
          <w:sz w:val="26"/>
          <w:szCs w:val="26"/>
        </w:rPr>
        <w:t>Managing a business is a complex and challenging task, one of the most critical aspects of which is the accurate tracking and management of inventory. The ability to know exactly what products are in stock, in what quantity and when they are sold is crucial for the smooth operation and success of any business. The problem is that this task can be overwhelming and time-consuming, especially for larger enterprises. My application aims to solve this problem by providing businesses with a powerful tool to effortlessly and accurately track and manage their inventory. From monitoring inventory levels, to tracking stock movements, my application is designed to help businesses streamline their operations, improve their efficiency and ultimately achieve greater success.</w:t>
      </w:r>
    </w:p>
    <w:p w14:paraId="1F542474" w14:textId="2396A08B" w:rsidR="005B7777" w:rsidRDefault="005B7777" w:rsidP="00193A3E">
      <w:pPr>
        <w:rPr>
          <w:rFonts w:asciiTheme="majorHAnsi" w:eastAsiaTheme="majorEastAsia" w:hAnsiTheme="majorHAnsi" w:cstheme="majorBidi"/>
          <w:b/>
          <w:bCs/>
          <w:i/>
          <w:color w:val="6076B4" w:themeColor="accent1"/>
          <w:sz w:val="40"/>
          <w:szCs w:val="32"/>
        </w:rPr>
      </w:pPr>
    </w:p>
    <w:p w14:paraId="6499BE13" w14:textId="791DC6F9" w:rsidR="006A09BA" w:rsidRDefault="006A09BA" w:rsidP="00193A3E">
      <w:pPr>
        <w:rPr>
          <w:rFonts w:asciiTheme="majorHAnsi" w:eastAsiaTheme="majorEastAsia" w:hAnsiTheme="majorHAnsi" w:cstheme="majorBidi"/>
          <w:b/>
          <w:bCs/>
          <w:i/>
          <w:color w:val="6076B4" w:themeColor="accent1"/>
          <w:sz w:val="40"/>
          <w:szCs w:val="32"/>
        </w:rPr>
      </w:pPr>
    </w:p>
    <w:p w14:paraId="06674A21" w14:textId="43937748" w:rsidR="006A09BA" w:rsidRDefault="006A09BA" w:rsidP="00193A3E">
      <w:pPr>
        <w:rPr>
          <w:rFonts w:asciiTheme="majorHAnsi" w:eastAsiaTheme="majorEastAsia" w:hAnsiTheme="majorHAnsi" w:cstheme="majorBidi"/>
          <w:b/>
          <w:bCs/>
          <w:i/>
          <w:color w:val="6076B4" w:themeColor="accent1"/>
          <w:sz w:val="40"/>
          <w:szCs w:val="32"/>
        </w:rPr>
      </w:pPr>
    </w:p>
    <w:p w14:paraId="0B53CDD7" w14:textId="290C6BED" w:rsidR="006A09BA" w:rsidRDefault="006A09BA" w:rsidP="00193A3E">
      <w:pPr>
        <w:rPr>
          <w:rFonts w:asciiTheme="majorHAnsi" w:eastAsiaTheme="majorEastAsia" w:hAnsiTheme="majorHAnsi" w:cstheme="majorBidi"/>
          <w:b/>
          <w:bCs/>
          <w:i/>
          <w:color w:val="6076B4" w:themeColor="accent1"/>
          <w:sz w:val="40"/>
          <w:szCs w:val="32"/>
        </w:rPr>
      </w:pPr>
    </w:p>
    <w:p w14:paraId="5C952D20" w14:textId="61F11025" w:rsidR="006A09BA" w:rsidRDefault="006A09BA" w:rsidP="00193A3E">
      <w:pPr>
        <w:rPr>
          <w:rFonts w:asciiTheme="majorHAnsi" w:eastAsiaTheme="majorEastAsia" w:hAnsiTheme="majorHAnsi" w:cstheme="majorBidi"/>
          <w:b/>
          <w:bCs/>
          <w:i/>
          <w:color w:val="6076B4" w:themeColor="accent1"/>
          <w:sz w:val="40"/>
          <w:szCs w:val="32"/>
        </w:rPr>
      </w:pPr>
    </w:p>
    <w:p w14:paraId="78054E61" w14:textId="7E9CD180" w:rsidR="006A09BA" w:rsidRDefault="006A09BA" w:rsidP="00193A3E">
      <w:pPr>
        <w:rPr>
          <w:rFonts w:asciiTheme="majorHAnsi" w:eastAsiaTheme="majorEastAsia" w:hAnsiTheme="majorHAnsi" w:cstheme="majorBidi"/>
          <w:b/>
          <w:bCs/>
          <w:i/>
          <w:color w:val="6076B4" w:themeColor="accent1"/>
          <w:sz w:val="40"/>
          <w:szCs w:val="32"/>
        </w:rPr>
      </w:pPr>
    </w:p>
    <w:p w14:paraId="611E1BDA" w14:textId="77777777" w:rsidR="006A09BA" w:rsidRPr="000C1F52" w:rsidRDefault="006A09BA" w:rsidP="00193A3E">
      <w:pPr>
        <w:rPr>
          <w:rFonts w:asciiTheme="majorHAnsi" w:eastAsiaTheme="majorEastAsia" w:hAnsiTheme="majorHAnsi" w:cstheme="majorBidi"/>
          <w:b/>
          <w:bCs/>
          <w:i/>
          <w:color w:val="6076B4" w:themeColor="accent1"/>
          <w:sz w:val="40"/>
          <w:szCs w:val="32"/>
        </w:rPr>
      </w:pPr>
    </w:p>
    <w:p w14:paraId="7A09599C" w14:textId="53BF9D26" w:rsidR="00EA53D6" w:rsidRDefault="00EA53D6" w:rsidP="00655C17">
      <w:pPr>
        <w:rPr>
          <w:rFonts w:asciiTheme="majorHAnsi" w:eastAsiaTheme="majorEastAsia" w:hAnsiTheme="majorHAnsi" w:cstheme="majorBidi"/>
          <w:b/>
          <w:bCs/>
          <w:i/>
          <w:color w:val="6076B4" w:themeColor="accent1"/>
          <w:sz w:val="40"/>
          <w:szCs w:val="32"/>
        </w:rPr>
      </w:pPr>
    </w:p>
    <w:p w14:paraId="78FC8ECC" w14:textId="343FB8BC" w:rsidR="00EA53D6" w:rsidRDefault="00EA53D6" w:rsidP="00655C17"/>
    <w:p w14:paraId="0B9ED6F2" w14:textId="67A8C2CD" w:rsidR="0048782F" w:rsidRDefault="0048782F" w:rsidP="00655C17"/>
    <w:p w14:paraId="5E45519C" w14:textId="77777777" w:rsidR="00073CC6" w:rsidRDefault="00073CC6" w:rsidP="005A207C">
      <w:pPr>
        <w:jc w:val="both"/>
      </w:pPr>
    </w:p>
    <w:p w14:paraId="305C026A" w14:textId="6737AF19" w:rsidR="0048782F" w:rsidRDefault="0048782F" w:rsidP="005A207C">
      <w:pPr>
        <w:jc w:val="both"/>
        <w:rPr>
          <w:rFonts w:asciiTheme="majorHAnsi" w:eastAsiaTheme="majorEastAsia" w:hAnsiTheme="majorHAnsi" w:cstheme="majorBidi"/>
          <w:b/>
          <w:bCs/>
          <w:i/>
          <w:color w:val="6076B4" w:themeColor="accent1"/>
          <w:sz w:val="40"/>
          <w:szCs w:val="32"/>
        </w:rPr>
      </w:pPr>
      <w:r w:rsidRPr="0048782F">
        <w:rPr>
          <w:rFonts w:asciiTheme="majorHAnsi" w:eastAsiaTheme="majorEastAsia" w:hAnsiTheme="majorHAnsi" w:cstheme="majorBidi"/>
          <w:b/>
          <w:bCs/>
          <w:i/>
          <w:color w:val="6076B4" w:themeColor="accent1"/>
          <w:sz w:val="40"/>
          <w:szCs w:val="32"/>
        </w:rPr>
        <w:t>System Overview</w:t>
      </w:r>
    </w:p>
    <w:p w14:paraId="0D696E2A" w14:textId="77777777" w:rsidR="00073CC6" w:rsidRPr="00406424" w:rsidRDefault="0048782F" w:rsidP="005A207C">
      <w:pPr>
        <w:jc w:val="both"/>
        <w:rPr>
          <w:sz w:val="26"/>
          <w:szCs w:val="26"/>
        </w:rPr>
      </w:pPr>
      <w:r w:rsidRPr="00406424">
        <w:rPr>
          <w:sz w:val="26"/>
          <w:szCs w:val="26"/>
        </w:rPr>
        <w:t>This application uses a variety of technologies, in order to make it clear and simple for me, I decided to use the MVC model (</w:t>
      </w:r>
      <w:r w:rsidR="00EF54E6" w:rsidRPr="00406424">
        <w:rPr>
          <w:sz w:val="26"/>
          <w:szCs w:val="26"/>
        </w:rPr>
        <w:t>Model, View, Controller</w:t>
      </w:r>
      <w:r w:rsidRPr="00406424">
        <w:rPr>
          <w:sz w:val="26"/>
          <w:szCs w:val="26"/>
        </w:rPr>
        <w:t>)</w:t>
      </w:r>
      <w:r w:rsidR="00EF54E6" w:rsidRPr="00406424">
        <w:rPr>
          <w:sz w:val="26"/>
          <w:szCs w:val="26"/>
        </w:rPr>
        <w:t>, it is a very organized way and a verry good practice when dealing with full stack applications, making it simple and organized.</w:t>
      </w:r>
    </w:p>
    <w:p w14:paraId="41984669" w14:textId="7825736B" w:rsidR="00EF54E6" w:rsidRPr="00406424" w:rsidRDefault="00EF54E6" w:rsidP="00073CC6">
      <w:pPr>
        <w:jc w:val="both"/>
        <w:rPr>
          <w:sz w:val="26"/>
          <w:szCs w:val="26"/>
        </w:rPr>
      </w:pPr>
      <w:r w:rsidRPr="00406424">
        <w:rPr>
          <w:sz w:val="26"/>
          <w:szCs w:val="26"/>
        </w:rPr>
        <w:t>About the technologies I used for this project, for the front end I used ejs, css and bootstrap, and for the backend node and JavaScript  connecting to MongoDB Atlas</w:t>
      </w:r>
      <w:r w:rsidR="00073CC6" w:rsidRPr="00406424">
        <w:rPr>
          <w:sz w:val="26"/>
          <w:szCs w:val="26"/>
        </w:rPr>
        <w:t xml:space="preserve">       </w:t>
      </w:r>
      <w:r w:rsidRPr="00406424">
        <w:rPr>
          <w:sz w:val="26"/>
          <w:szCs w:val="26"/>
        </w:rPr>
        <w:t>One of the main reasons why I decide to use Bootstrap is its responsive design feature which is enabled by its grid system. This allows developers to create websites that automatically adjust to different screen sizes and devices. Bootstrap also provides a wide range of pre-built UI components such as forms, buttons, navigation, and modals, which can be easily customized to match a website's design.</w:t>
      </w:r>
    </w:p>
    <w:p w14:paraId="20035EAA" w14:textId="77777777" w:rsidR="00EF54E6" w:rsidRPr="00406424" w:rsidRDefault="00EF54E6" w:rsidP="00EF54E6">
      <w:pPr>
        <w:rPr>
          <w:sz w:val="26"/>
          <w:szCs w:val="26"/>
        </w:rPr>
      </w:pPr>
      <w:r w:rsidRPr="00406424">
        <w:rPr>
          <w:sz w:val="26"/>
          <w:szCs w:val="26"/>
        </w:rPr>
        <w:t>My application is divided in 2 main status:</w:t>
      </w:r>
    </w:p>
    <w:p w14:paraId="1602F65D" w14:textId="2CD11949" w:rsidR="00EF54E6" w:rsidRPr="00406424" w:rsidRDefault="00EF54E6" w:rsidP="00EF54E6">
      <w:pPr>
        <w:rPr>
          <w:sz w:val="26"/>
          <w:szCs w:val="26"/>
        </w:rPr>
      </w:pPr>
      <w:r w:rsidRPr="00406424">
        <w:rPr>
          <w:sz w:val="26"/>
          <w:szCs w:val="26"/>
        </w:rPr>
        <w:t xml:space="preserve">Page with no login, where a talk about the application, and give the user to create an </w:t>
      </w:r>
      <w:r w:rsidR="00073CC6" w:rsidRPr="00406424">
        <w:rPr>
          <w:sz w:val="26"/>
          <w:szCs w:val="26"/>
        </w:rPr>
        <w:t>account</w:t>
      </w:r>
      <w:r w:rsidRPr="00406424">
        <w:rPr>
          <w:sz w:val="26"/>
          <w:szCs w:val="26"/>
        </w:rPr>
        <w:t xml:space="preserve"> or login</w:t>
      </w:r>
      <w:r w:rsidR="00073CC6" w:rsidRPr="00406424">
        <w:rPr>
          <w:sz w:val="26"/>
          <w:szCs w:val="26"/>
        </w:rPr>
        <w:t>, talking as well why this application was build, and the costs that it has.</w:t>
      </w:r>
    </w:p>
    <w:p w14:paraId="6CC3C6A1" w14:textId="7CEBA3FF" w:rsidR="00073CC6" w:rsidRPr="00406424" w:rsidRDefault="00073CC6" w:rsidP="00EF54E6">
      <w:pPr>
        <w:rPr>
          <w:sz w:val="26"/>
          <w:szCs w:val="26"/>
        </w:rPr>
      </w:pPr>
      <w:r w:rsidRPr="00406424">
        <w:rPr>
          <w:noProof/>
          <w:sz w:val="26"/>
          <w:szCs w:val="26"/>
        </w:rPr>
        <w:lastRenderedPageBreak/>
        <w:drawing>
          <wp:inline distT="0" distB="0" distL="0" distR="0" wp14:anchorId="76FF6FB6" wp14:editId="445E0D79">
            <wp:extent cx="6400800" cy="295719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4"/>
                    <a:stretch>
                      <a:fillRect/>
                    </a:stretch>
                  </pic:blipFill>
                  <pic:spPr>
                    <a:xfrm>
                      <a:off x="0" y="0"/>
                      <a:ext cx="6400800" cy="2957195"/>
                    </a:xfrm>
                    <a:prstGeom prst="rect">
                      <a:avLst/>
                    </a:prstGeom>
                  </pic:spPr>
                </pic:pic>
              </a:graphicData>
            </a:graphic>
          </wp:inline>
        </w:drawing>
      </w:r>
    </w:p>
    <w:p w14:paraId="7ECD308D" w14:textId="21474231" w:rsidR="00073CC6" w:rsidRPr="00406424" w:rsidRDefault="00073CC6" w:rsidP="00EF54E6">
      <w:pPr>
        <w:rPr>
          <w:sz w:val="26"/>
          <w:szCs w:val="26"/>
        </w:rPr>
      </w:pPr>
      <w:r w:rsidRPr="00406424">
        <w:rPr>
          <w:noProof/>
          <w:sz w:val="26"/>
          <w:szCs w:val="26"/>
        </w:rPr>
        <w:drawing>
          <wp:inline distT="0" distB="0" distL="0" distR="0" wp14:anchorId="45C316E2" wp14:editId="3E17A07A">
            <wp:extent cx="6400800" cy="294005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5"/>
                    <a:stretch>
                      <a:fillRect/>
                    </a:stretch>
                  </pic:blipFill>
                  <pic:spPr>
                    <a:xfrm>
                      <a:off x="0" y="0"/>
                      <a:ext cx="6400800" cy="2940050"/>
                    </a:xfrm>
                    <a:prstGeom prst="rect">
                      <a:avLst/>
                    </a:prstGeom>
                  </pic:spPr>
                </pic:pic>
              </a:graphicData>
            </a:graphic>
          </wp:inline>
        </w:drawing>
      </w:r>
    </w:p>
    <w:p w14:paraId="28707B09" w14:textId="137807BA" w:rsidR="00EF54E6" w:rsidRPr="00406424" w:rsidRDefault="00073CC6" w:rsidP="00EF54E6">
      <w:pPr>
        <w:rPr>
          <w:sz w:val="26"/>
          <w:szCs w:val="26"/>
        </w:rPr>
      </w:pPr>
      <w:r w:rsidRPr="00406424">
        <w:rPr>
          <w:sz w:val="26"/>
          <w:szCs w:val="26"/>
        </w:rPr>
        <w:t>the logo was designed using canva.com</w:t>
      </w:r>
    </w:p>
    <w:p w14:paraId="1BDAC399" w14:textId="2B744229" w:rsidR="00073CC6" w:rsidRPr="00406424" w:rsidRDefault="00073CC6" w:rsidP="00EF54E6">
      <w:pPr>
        <w:rPr>
          <w:sz w:val="26"/>
          <w:szCs w:val="26"/>
        </w:rPr>
      </w:pPr>
    </w:p>
    <w:p w14:paraId="261AF091" w14:textId="05840091" w:rsidR="00073CC6" w:rsidRPr="00406424" w:rsidRDefault="00073CC6" w:rsidP="00EF54E6">
      <w:pPr>
        <w:rPr>
          <w:sz w:val="26"/>
          <w:szCs w:val="26"/>
        </w:rPr>
      </w:pPr>
    </w:p>
    <w:p w14:paraId="341668E8" w14:textId="5AC368E4" w:rsidR="00DE2532" w:rsidRPr="00406424" w:rsidRDefault="00DE2532" w:rsidP="00EF54E6">
      <w:pPr>
        <w:rPr>
          <w:sz w:val="26"/>
          <w:szCs w:val="26"/>
        </w:rPr>
      </w:pPr>
    </w:p>
    <w:p w14:paraId="159BE027" w14:textId="17F2EC2C" w:rsidR="00DE2532" w:rsidRPr="00406424" w:rsidRDefault="00DE2532" w:rsidP="00EF54E6">
      <w:pPr>
        <w:rPr>
          <w:sz w:val="26"/>
          <w:szCs w:val="26"/>
        </w:rPr>
      </w:pPr>
    </w:p>
    <w:p w14:paraId="5D5B09B5" w14:textId="089047AA" w:rsidR="00DE2532" w:rsidRPr="00406424" w:rsidRDefault="00DE2532" w:rsidP="00EF54E6">
      <w:pPr>
        <w:rPr>
          <w:sz w:val="26"/>
          <w:szCs w:val="26"/>
        </w:rPr>
      </w:pPr>
    </w:p>
    <w:p w14:paraId="2219EF3F" w14:textId="57FBF6FD" w:rsidR="00DE2532" w:rsidRPr="00406424" w:rsidRDefault="00DE2532" w:rsidP="00EF54E6">
      <w:pPr>
        <w:rPr>
          <w:sz w:val="26"/>
          <w:szCs w:val="26"/>
        </w:rPr>
      </w:pPr>
    </w:p>
    <w:p w14:paraId="783F1D1A" w14:textId="284C5C71" w:rsidR="00DE2532" w:rsidRPr="00406424" w:rsidRDefault="00DE2532" w:rsidP="00EF54E6">
      <w:pPr>
        <w:rPr>
          <w:sz w:val="26"/>
          <w:szCs w:val="26"/>
        </w:rPr>
      </w:pPr>
    </w:p>
    <w:p w14:paraId="14832768" w14:textId="068B77C8" w:rsidR="00DE2532" w:rsidRPr="00406424" w:rsidRDefault="00DE2532" w:rsidP="00EF54E6">
      <w:pPr>
        <w:rPr>
          <w:sz w:val="26"/>
          <w:szCs w:val="26"/>
        </w:rPr>
      </w:pPr>
    </w:p>
    <w:p w14:paraId="2F7EF392" w14:textId="3452FF8E" w:rsidR="00DE2532" w:rsidRPr="00406424" w:rsidRDefault="00DE2532" w:rsidP="00EF54E6">
      <w:pPr>
        <w:rPr>
          <w:sz w:val="26"/>
          <w:szCs w:val="26"/>
        </w:rPr>
      </w:pPr>
    </w:p>
    <w:p w14:paraId="6F22CA6B" w14:textId="77777777" w:rsidR="00DE2532" w:rsidRPr="00406424" w:rsidRDefault="00DE2532" w:rsidP="00EF54E6">
      <w:pPr>
        <w:rPr>
          <w:sz w:val="26"/>
          <w:szCs w:val="26"/>
        </w:rPr>
      </w:pPr>
    </w:p>
    <w:p w14:paraId="1F4481C0" w14:textId="75B62908" w:rsidR="00073CC6" w:rsidRPr="00406424" w:rsidRDefault="00073CC6" w:rsidP="00EF54E6">
      <w:pPr>
        <w:rPr>
          <w:sz w:val="26"/>
          <w:szCs w:val="26"/>
        </w:rPr>
      </w:pPr>
      <w:r w:rsidRPr="00406424">
        <w:rPr>
          <w:sz w:val="26"/>
          <w:szCs w:val="26"/>
        </w:rPr>
        <w:t>The second part of this application is the pos-login, where the user has access to the database, here he stores the items, in order to keep track of the uses used I created a class of sold items.</w:t>
      </w:r>
    </w:p>
    <w:p w14:paraId="68510C58" w14:textId="24BC50ED" w:rsidR="00073CC6" w:rsidRPr="00406424" w:rsidRDefault="00073CC6" w:rsidP="00EF54E6">
      <w:pPr>
        <w:rPr>
          <w:sz w:val="26"/>
          <w:szCs w:val="26"/>
        </w:rPr>
      </w:pPr>
      <w:r w:rsidRPr="00406424">
        <w:rPr>
          <w:sz w:val="26"/>
          <w:szCs w:val="26"/>
        </w:rPr>
        <w:t>This class simply stores the items deleted by the user so it can be seen how may item have been used.</w:t>
      </w:r>
    </w:p>
    <w:p w14:paraId="3F116B12" w14:textId="11BA84B1" w:rsidR="00DE2532" w:rsidRPr="00406424" w:rsidRDefault="00DE2532" w:rsidP="00EF54E6">
      <w:pPr>
        <w:rPr>
          <w:sz w:val="26"/>
          <w:szCs w:val="26"/>
        </w:rPr>
      </w:pPr>
      <w:r w:rsidRPr="00406424">
        <w:rPr>
          <w:sz w:val="26"/>
          <w:szCs w:val="26"/>
        </w:rPr>
        <w:t>I enable the user to search for the type(stock, sold) a filter and as well to search the item by his name using the search bar.</w:t>
      </w:r>
    </w:p>
    <w:p w14:paraId="3B812E60" w14:textId="46DE3B0E" w:rsidR="00DE2532" w:rsidRPr="00406424" w:rsidRDefault="00DE2532" w:rsidP="00EF54E6">
      <w:pPr>
        <w:rPr>
          <w:sz w:val="26"/>
          <w:szCs w:val="26"/>
        </w:rPr>
      </w:pPr>
      <w:r w:rsidRPr="00406424">
        <w:rPr>
          <w:sz w:val="26"/>
          <w:szCs w:val="26"/>
        </w:rPr>
        <w:t>The filter have the option of display all as well.</w:t>
      </w:r>
    </w:p>
    <w:p w14:paraId="2271C667" w14:textId="414D9C61" w:rsidR="00C10F1B" w:rsidRPr="00406424" w:rsidRDefault="00C10F1B" w:rsidP="00EF54E6">
      <w:pPr>
        <w:rPr>
          <w:sz w:val="26"/>
          <w:szCs w:val="26"/>
        </w:rPr>
      </w:pPr>
      <w:r w:rsidRPr="00406424">
        <w:rPr>
          <w:sz w:val="26"/>
          <w:szCs w:val="26"/>
        </w:rPr>
        <w:t xml:space="preserve">The logo is a button for the home page, if its </w:t>
      </w:r>
      <w:r w:rsidR="00E60D9C" w:rsidRPr="00406424">
        <w:rPr>
          <w:sz w:val="26"/>
          <w:szCs w:val="26"/>
        </w:rPr>
        <w:t>logged</w:t>
      </w:r>
      <w:r w:rsidRPr="00406424">
        <w:rPr>
          <w:sz w:val="26"/>
          <w:szCs w:val="26"/>
        </w:rPr>
        <w:t xml:space="preserve"> in directs to the /visualization, else to the /index.</w:t>
      </w:r>
    </w:p>
    <w:p w14:paraId="4234B202" w14:textId="77777777" w:rsidR="00C10F1B" w:rsidRPr="00406424" w:rsidRDefault="00C10F1B" w:rsidP="00EF54E6">
      <w:pPr>
        <w:rPr>
          <w:sz w:val="26"/>
          <w:szCs w:val="26"/>
        </w:rPr>
      </w:pPr>
    </w:p>
    <w:p w14:paraId="2A3A4B50" w14:textId="1D6E13C1" w:rsidR="00073CC6" w:rsidRDefault="00073CC6" w:rsidP="00EF54E6">
      <w:pPr>
        <w:rPr>
          <w:sz w:val="28"/>
          <w:szCs w:val="28"/>
        </w:rPr>
      </w:pPr>
      <w:r>
        <w:rPr>
          <w:noProof/>
        </w:rPr>
        <w:lastRenderedPageBreak/>
        <w:drawing>
          <wp:inline distT="0" distB="0" distL="0" distR="0" wp14:anchorId="53F5BB90" wp14:editId="526BB561">
            <wp:extent cx="6400800" cy="297307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6"/>
                    <a:stretch>
                      <a:fillRect/>
                    </a:stretch>
                  </pic:blipFill>
                  <pic:spPr>
                    <a:xfrm>
                      <a:off x="0" y="0"/>
                      <a:ext cx="6400800" cy="2973070"/>
                    </a:xfrm>
                    <a:prstGeom prst="rect">
                      <a:avLst/>
                    </a:prstGeom>
                  </pic:spPr>
                </pic:pic>
              </a:graphicData>
            </a:graphic>
          </wp:inline>
        </w:drawing>
      </w:r>
    </w:p>
    <w:p w14:paraId="22F88F0F" w14:textId="7E23F620" w:rsidR="00DE2532" w:rsidRPr="00EF54E6" w:rsidRDefault="00DE2532" w:rsidP="00EF54E6">
      <w:pPr>
        <w:rPr>
          <w:sz w:val="28"/>
          <w:szCs w:val="28"/>
        </w:rPr>
      </w:pPr>
      <w:r>
        <w:rPr>
          <w:noProof/>
        </w:rPr>
        <w:drawing>
          <wp:inline distT="0" distB="0" distL="0" distR="0" wp14:anchorId="44A61D8A" wp14:editId="7C488785">
            <wp:extent cx="6400800" cy="2855595"/>
            <wp:effectExtent l="0" t="0" r="0" b="1905"/>
            <wp:docPr id="5" name="Picture 5"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with medium confidence"/>
                    <pic:cNvPicPr/>
                  </pic:nvPicPr>
                  <pic:blipFill>
                    <a:blip r:embed="rId17"/>
                    <a:stretch>
                      <a:fillRect/>
                    </a:stretch>
                  </pic:blipFill>
                  <pic:spPr>
                    <a:xfrm>
                      <a:off x="0" y="0"/>
                      <a:ext cx="6400800" cy="2855595"/>
                    </a:xfrm>
                    <a:prstGeom prst="rect">
                      <a:avLst/>
                    </a:prstGeom>
                  </pic:spPr>
                </pic:pic>
              </a:graphicData>
            </a:graphic>
          </wp:inline>
        </w:drawing>
      </w:r>
    </w:p>
    <w:p w14:paraId="7CC18921" w14:textId="77777777" w:rsidR="00EF54E6" w:rsidRPr="00EF54E6" w:rsidRDefault="00EF54E6" w:rsidP="00EF54E6">
      <w:pPr>
        <w:rPr>
          <w:sz w:val="26"/>
          <w:szCs w:val="26"/>
        </w:rPr>
      </w:pPr>
    </w:p>
    <w:p w14:paraId="3F73D067" w14:textId="590ECD44" w:rsidR="006A09BA" w:rsidRDefault="006A09BA" w:rsidP="005A207C">
      <w:pPr>
        <w:jc w:val="both"/>
        <w:rPr>
          <w:sz w:val="28"/>
          <w:szCs w:val="28"/>
        </w:rPr>
      </w:pPr>
    </w:p>
    <w:p w14:paraId="27E59F58" w14:textId="5E4936C5" w:rsidR="006A09BA" w:rsidRDefault="00BB219A" w:rsidP="005A207C">
      <w:pPr>
        <w:jc w:val="both"/>
        <w:rPr>
          <w:sz w:val="28"/>
          <w:szCs w:val="28"/>
        </w:rPr>
      </w:pPr>
      <w:r>
        <w:rPr>
          <w:noProof/>
        </w:rPr>
        <w:lastRenderedPageBreak/>
        <w:drawing>
          <wp:inline distT="0" distB="0" distL="0" distR="0" wp14:anchorId="0CD84956" wp14:editId="051B2BFE">
            <wp:extent cx="6400800" cy="2931160"/>
            <wp:effectExtent l="0" t="0" r="0" b="254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8"/>
                    <a:stretch>
                      <a:fillRect/>
                    </a:stretch>
                  </pic:blipFill>
                  <pic:spPr>
                    <a:xfrm>
                      <a:off x="0" y="0"/>
                      <a:ext cx="6400800" cy="2931160"/>
                    </a:xfrm>
                    <a:prstGeom prst="rect">
                      <a:avLst/>
                    </a:prstGeom>
                  </pic:spPr>
                </pic:pic>
              </a:graphicData>
            </a:graphic>
          </wp:inline>
        </w:drawing>
      </w:r>
      <w:r w:rsidRPr="00BB219A">
        <w:rPr>
          <w:noProof/>
        </w:rPr>
        <w:t xml:space="preserve"> </w:t>
      </w:r>
      <w:r>
        <w:rPr>
          <w:noProof/>
        </w:rPr>
        <w:drawing>
          <wp:inline distT="0" distB="0" distL="0" distR="0" wp14:anchorId="69B58118" wp14:editId="180D6406">
            <wp:extent cx="6400800" cy="2703830"/>
            <wp:effectExtent l="0" t="0" r="0" b="1270"/>
            <wp:docPr id="9" name="Picture 9"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email&#10;&#10;Description automatically generated"/>
                    <pic:cNvPicPr/>
                  </pic:nvPicPr>
                  <pic:blipFill>
                    <a:blip r:embed="rId19"/>
                    <a:stretch>
                      <a:fillRect/>
                    </a:stretch>
                  </pic:blipFill>
                  <pic:spPr>
                    <a:xfrm>
                      <a:off x="0" y="0"/>
                      <a:ext cx="6400800" cy="2703830"/>
                    </a:xfrm>
                    <a:prstGeom prst="rect">
                      <a:avLst/>
                    </a:prstGeom>
                  </pic:spPr>
                </pic:pic>
              </a:graphicData>
            </a:graphic>
          </wp:inline>
        </w:drawing>
      </w:r>
      <w:r w:rsidRPr="00BB219A">
        <w:rPr>
          <w:noProof/>
        </w:rPr>
        <w:t xml:space="preserve"> </w:t>
      </w:r>
      <w:r>
        <w:rPr>
          <w:noProof/>
        </w:rPr>
        <w:lastRenderedPageBreak/>
        <w:drawing>
          <wp:inline distT="0" distB="0" distL="0" distR="0" wp14:anchorId="7EC49F7E" wp14:editId="0D79FE81">
            <wp:extent cx="6400800" cy="2792730"/>
            <wp:effectExtent l="0" t="0" r="0" b="762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20"/>
                    <a:stretch>
                      <a:fillRect/>
                    </a:stretch>
                  </pic:blipFill>
                  <pic:spPr>
                    <a:xfrm>
                      <a:off x="0" y="0"/>
                      <a:ext cx="6400800" cy="2792730"/>
                    </a:xfrm>
                    <a:prstGeom prst="rect">
                      <a:avLst/>
                    </a:prstGeom>
                  </pic:spPr>
                </pic:pic>
              </a:graphicData>
            </a:graphic>
          </wp:inline>
        </w:drawing>
      </w:r>
      <w:r w:rsidR="002A3F6E" w:rsidRPr="002A3F6E">
        <w:rPr>
          <w:noProof/>
        </w:rPr>
        <w:t xml:space="preserve"> </w:t>
      </w:r>
      <w:r w:rsidR="002A3F6E">
        <w:rPr>
          <w:noProof/>
        </w:rPr>
        <w:drawing>
          <wp:inline distT="0" distB="0" distL="0" distR="0" wp14:anchorId="28CB3BB0" wp14:editId="63767663">
            <wp:extent cx="2676525" cy="2264752"/>
            <wp:effectExtent l="0" t="0" r="0" b="254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1"/>
                    <a:stretch>
                      <a:fillRect/>
                    </a:stretch>
                  </pic:blipFill>
                  <pic:spPr>
                    <a:xfrm>
                      <a:off x="0" y="0"/>
                      <a:ext cx="2678235" cy="2266199"/>
                    </a:xfrm>
                    <a:prstGeom prst="rect">
                      <a:avLst/>
                    </a:prstGeom>
                  </pic:spPr>
                </pic:pic>
              </a:graphicData>
            </a:graphic>
          </wp:inline>
        </w:drawing>
      </w:r>
    </w:p>
    <w:p w14:paraId="1419E018" w14:textId="2F525466" w:rsidR="009537C9" w:rsidRDefault="009537C9" w:rsidP="00655C17">
      <w:pPr>
        <w:rPr>
          <w:rFonts w:asciiTheme="majorHAnsi" w:eastAsiaTheme="majorEastAsia" w:hAnsiTheme="majorHAnsi" w:cstheme="majorBidi"/>
          <w:b/>
          <w:bCs/>
          <w:i/>
          <w:color w:val="6076B4" w:themeColor="accent1"/>
          <w:sz w:val="40"/>
          <w:szCs w:val="32"/>
        </w:rPr>
      </w:pPr>
    </w:p>
    <w:p w14:paraId="047CA71F" w14:textId="77777777" w:rsidR="001B5853" w:rsidRDefault="001B5853" w:rsidP="00655C17">
      <w:pPr>
        <w:rPr>
          <w:sz w:val="28"/>
          <w:szCs w:val="28"/>
        </w:rPr>
      </w:pPr>
    </w:p>
    <w:p w14:paraId="0B86CC20" w14:textId="77777777" w:rsidR="002B7DD7" w:rsidRPr="00EA7339" w:rsidRDefault="002B7DD7" w:rsidP="00655C17">
      <w:pPr>
        <w:rPr>
          <w:sz w:val="28"/>
          <w:szCs w:val="28"/>
        </w:rPr>
      </w:pPr>
    </w:p>
    <w:p w14:paraId="5A8DCEC9" w14:textId="59B710BE" w:rsidR="001B5853" w:rsidRDefault="001B5853" w:rsidP="00655C17">
      <w:pPr>
        <w:rPr>
          <w:sz w:val="28"/>
          <w:szCs w:val="28"/>
        </w:rPr>
      </w:pPr>
    </w:p>
    <w:p w14:paraId="5F0A2F00" w14:textId="24B9F502" w:rsidR="00CF32EA" w:rsidRDefault="00CF32EA" w:rsidP="00655C17">
      <w:pPr>
        <w:rPr>
          <w:sz w:val="28"/>
          <w:szCs w:val="28"/>
        </w:rPr>
      </w:pPr>
    </w:p>
    <w:p w14:paraId="0CF917AF" w14:textId="4B0E52C4" w:rsidR="00CF32EA" w:rsidRDefault="00CF32EA" w:rsidP="00655C17">
      <w:pPr>
        <w:rPr>
          <w:sz w:val="28"/>
          <w:szCs w:val="28"/>
        </w:rPr>
      </w:pPr>
    </w:p>
    <w:p w14:paraId="7F89F9E6" w14:textId="6B44DE72" w:rsidR="00CF32EA" w:rsidRDefault="00CF32EA" w:rsidP="00655C17">
      <w:pPr>
        <w:rPr>
          <w:sz w:val="28"/>
          <w:szCs w:val="28"/>
        </w:rPr>
      </w:pPr>
    </w:p>
    <w:p w14:paraId="4C1698D9" w14:textId="77777777" w:rsidR="00CF32EA" w:rsidRDefault="00CF32EA" w:rsidP="00655C17">
      <w:pPr>
        <w:rPr>
          <w:sz w:val="28"/>
          <w:szCs w:val="28"/>
        </w:rPr>
      </w:pPr>
    </w:p>
    <w:p w14:paraId="1492834E" w14:textId="77777777" w:rsidR="00CF32EA" w:rsidRDefault="00CF32EA" w:rsidP="00CF32EA">
      <w:pPr>
        <w:rPr>
          <w:rFonts w:asciiTheme="majorHAnsi" w:eastAsiaTheme="majorEastAsia" w:hAnsiTheme="majorHAnsi" w:cstheme="majorBidi"/>
          <w:b/>
          <w:bCs/>
          <w:i/>
          <w:color w:val="6076B4" w:themeColor="accent1"/>
          <w:sz w:val="40"/>
          <w:szCs w:val="32"/>
        </w:rPr>
      </w:pPr>
    </w:p>
    <w:p w14:paraId="1F85E2D9" w14:textId="53C40048" w:rsidR="00CF32EA" w:rsidRDefault="00CF32EA" w:rsidP="00CF32EA">
      <w:pPr>
        <w:rPr>
          <w:rFonts w:asciiTheme="majorHAnsi" w:eastAsiaTheme="majorEastAsia" w:hAnsiTheme="majorHAnsi" w:cstheme="majorBidi"/>
          <w:b/>
          <w:bCs/>
          <w:i/>
          <w:color w:val="6076B4" w:themeColor="accent1"/>
          <w:sz w:val="40"/>
          <w:szCs w:val="32"/>
        </w:rPr>
      </w:pPr>
      <w:r w:rsidRPr="00CF32EA">
        <w:rPr>
          <w:rFonts w:asciiTheme="majorHAnsi" w:eastAsiaTheme="majorEastAsia" w:hAnsiTheme="majorHAnsi" w:cstheme="majorBidi"/>
          <w:b/>
          <w:bCs/>
          <w:i/>
          <w:color w:val="6076B4" w:themeColor="accent1"/>
          <w:sz w:val="40"/>
          <w:szCs w:val="32"/>
        </w:rPr>
        <w:t>Key Design Decisions</w:t>
      </w:r>
    </w:p>
    <w:p w14:paraId="44EB8EC4" w14:textId="0A734C44" w:rsidR="00CF32EA" w:rsidRDefault="00CF32EA" w:rsidP="00CF32EA">
      <w:pPr>
        <w:rPr>
          <w:sz w:val="28"/>
          <w:szCs w:val="28"/>
        </w:rPr>
      </w:pPr>
      <w:r>
        <w:rPr>
          <w:sz w:val="28"/>
          <w:szCs w:val="28"/>
        </w:rPr>
        <w:t>For this application I crated two different collections:</w:t>
      </w:r>
    </w:p>
    <w:p w14:paraId="04417757" w14:textId="468F4536" w:rsidR="00CF32EA" w:rsidRPr="00CF32EA" w:rsidRDefault="00CF32EA" w:rsidP="00CF32EA">
      <w:pPr>
        <w:pStyle w:val="ListParagraph"/>
        <w:numPr>
          <w:ilvl w:val="0"/>
          <w:numId w:val="1"/>
        </w:numPr>
        <w:rPr>
          <w:sz w:val="28"/>
          <w:szCs w:val="28"/>
        </w:rPr>
      </w:pPr>
      <w:r w:rsidRPr="00CF32EA">
        <w:rPr>
          <w:sz w:val="28"/>
          <w:szCs w:val="28"/>
        </w:rPr>
        <w:t>Users</w:t>
      </w:r>
    </w:p>
    <w:p w14:paraId="015EFB0B" w14:textId="7C6C8C86" w:rsidR="00CF32EA" w:rsidRPr="00CF32EA" w:rsidRDefault="00CF32EA" w:rsidP="00CF32EA">
      <w:pPr>
        <w:pStyle w:val="ListParagraph"/>
        <w:numPr>
          <w:ilvl w:val="0"/>
          <w:numId w:val="1"/>
        </w:numPr>
        <w:rPr>
          <w:rFonts w:eastAsiaTheme="minorEastAsia"/>
          <w:sz w:val="28"/>
          <w:szCs w:val="28"/>
        </w:rPr>
      </w:pPr>
      <w:r w:rsidRPr="00CF32EA">
        <w:rPr>
          <w:sz w:val="28"/>
          <w:szCs w:val="28"/>
        </w:rPr>
        <w:t>Datas</w:t>
      </w:r>
    </w:p>
    <w:p w14:paraId="33F419E4" w14:textId="29FEF143" w:rsidR="00CF32EA" w:rsidRDefault="00CF32EA" w:rsidP="007846C8">
      <w:pPr>
        <w:rPr>
          <w:sz w:val="28"/>
          <w:szCs w:val="28"/>
        </w:rPr>
      </w:pPr>
      <w:r>
        <w:rPr>
          <w:sz w:val="28"/>
          <w:szCs w:val="28"/>
        </w:rPr>
        <w:t xml:space="preserve">The user collection is responsible of storing the user data(username and password), the password is encrypted using </w:t>
      </w:r>
      <w:r w:rsidR="007846C8">
        <w:rPr>
          <w:sz w:val="28"/>
          <w:szCs w:val="28"/>
        </w:rPr>
        <w:t>BC</w:t>
      </w:r>
      <w:r>
        <w:rPr>
          <w:sz w:val="28"/>
          <w:szCs w:val="28"/>
        </w:rPr>
        <w:t>rypt.</w:t>
      </w:r>
      <w:r w:rsidR="007846C8" w:rsidRPr="007846C8">
        <w:t xml:space="preserve"> </w:t>
      </w:r>
      <w:r w:rsidR="007846C8" w:rsidRPr="007846C8">
        <w:rPr>
          <w:sz w:val="28"/>
          <w:szCs w:val="28"/>
        </w:rPr>
        <w:t>BCrypt is a slow algorithm which is good for security as it increases the time it takes to</w:t>
      </w:r>
      <w:r w:rsidR="007846C8">
        <w:rPr>
          <w:sz w:val="28"/>
          <w:szCs w:val="28"/>
        </w:rPr>
        <w:t xml:space="preserve"> </w:t>
      </w:r>
      <w:r w:rsidR="007846C8" w:rsidRPr="007846C8">
        <w:rPr>
          <w:sz w:val="28"/>
          <w:szCs w:val="28"/>
        </w:rPr>
        <w:t>brute force the password</w:t>
      </w:r>
      <w:r w:rsidR="007846C8">
        <w:rPr>
          <w:sz w:val="28"/>
          <w:szCs w:val="28"/>
        </w:rPr>
        <w:t>.</w:t>
      </w:r>
      <w:r w:rsidR="001A6DC1">
        <w:rPr>
          <w:sz w:val="28"/>
          <w:szCs w:val="28"/>
        </w:rPr>
        <w:br/>
      </w:r>
      <w:r>
        <w:rPr>
          <w:sz w:val="28"/>
          <w:szCs w:val="28"/>
        </w:rPr>
        <w:t>It also stores the time of creation and the last time of modification.</w:t>
      </w:r>
    </w:p>
    <w:p w14:paraId="7F14F4FA" w14:textId="6E1AFA9F" w:rsidR="001A6DC1" w:rsidRDefault="001A6DC1" w:rsidP="00CF32EA">
      <w:pPr>
        <w:rPr>
          <w:sz w:val="28"/>
          <w:szCs w:val="28"/>
        </w:rPr>
      </w:pPr>
      <w:r>
        <w:rPr>
          <w:sz w:val="28"/>
          <w:szCs w:val="28"/>
        </w:rPr>
        <w:t>The Datas collection is responsible of storing the items that each user wats to keep track of. It consist of an Item, a quantity and a type, the type is just a simple Boolean that tells me If the Item is in stock or if it was sold.</w:t>
      </w:r>
    </w:p>
    <w:p w14:paraId="29A0E2EF" w14:textId="04872E78" w:rsidR="001A6DC1" w:rsidRDefault="007846C8" w:rsidP="00CF32EA">
      <w:pPr>
        <w:rPr>
          <w:sz w:val="28"/>
          <w:szCs w:val="28"/>
        </w:rPr>
      </w:pPr>
      <w:r>
        <w:rPr>
          <w:sz w:val="28"/>
          <w:szCs w:val="28"/>
        </w:rPr>
        <w:t>The Datas collection was suppose to take as a parameter for column the user_id, in order to just show the items related to the user, unfortunately I was not able to make it work.</w:t>
      </w:r>
    </w:p>
    <w:p w14:paraId="3C3ADD3A" w14:textId="043AD7A1" w:rsidR="007846C8" w:rsidRDefault="001A6DC1" w:rsidP="00CF32EA">
      <w:pPr>
        <w:rPr>
          <w:sz w:val="28"/>
          <w:szCs w:val="28"/>
        </w:rPr>
      </w:pPr>
      <w:r>
        <w:rPr>
          <w:sz w:val="28"/>
          <w:szCs w:val="28"/>
        </w:rPr>
        <w:t xml:space="preserve">In </w:t>
      </w:r>
      <w:r w:rsidR="007846C8">
        <w:rPr>
          <w:sz w:val="28"/>
          <w:szCs w:val="28"/>
        </w:rPr>
        <w:t>the security measures, I tried to create a session to validate the user, but I was getting the error(</w:t>
      </w:r>
      <w:r w:rsidR="007846C8" w:rsidRPr="007846C8">
        <w:rPr>
          <w:sz w:val="28"/>
          <w:szCs w:val="28"/>
        </w:rPr>
        <w:t>const user = await User.findById(req.session.userID);</w:t>
      </w:r>
      <w:r w:rsidR="007846C8">
        <w:rPr>
          <w:sz w:val="28"/>
          <w:szCs w:val="28"/>
        </w:rPr>
        <w:t>), so I left it commented in the code.</w:t>
      </w:r>
    </w:p>
    <w:p w14:paraId="606EEC7D" w14:textId="4D1870CB" w:rsidR="007846C8" w:rsidRDefault="007846C8" w:rsidP="00CF32EA">
      <w:pPr>
        <w:rPr>
          <w:sz w:val="28"/>
          <w:szCs w:val="28"/>
        </w:rPr>
      </w:pPr>
      <w:r>
        <w:rPr>
          <w:sz w:val="28"/>
          <w:szCs w:val="28"/>
        </w:rPr>
        <w:lastRenderedPageBreak/>
        <w:t xml:space="preserve">Two of the biggest improvements I could ve made beside the </w:t>
      </w:r>
      <w:r w:rsidR="00F42A56">
        <w:rPr>
          <w:sz w:val="28"/>
          <w:szCs w:val="28"/>
        </w:rPr>
        <w:t>sessions for the user, would’ve be using https instead of regular http connections, and give as referred in class the login responsibility to a third party company like google.</w:t>
      </w:r>
    </w:p>
    <w:p w14:paraId="3DABF3A3" w14:textId="77777777" w:rsidR="00F42A56" w:rsidRDefault="00F42A56" w:rsidP="00CF32EA">
      <w:pPr>
        <w:rPr>
          <w:sz w:val="28"/>
          <w:szCs w:val="28"/>
        </w:rPr>
      </w:pPr>
    </w:p>
    <w:p w14:paraId="53AC747B" w14:textId="77777777" w:rsidR="001A6DC1" w:rsidRPr="00CF32EA" w:rsidRDefault="001A6DC1" w:rsidP="00CF32EA">
      <w:pPr>
        <w:rPr>
          <w:sz w:val="28"/>
          <w:szCs w:val="28"/>
        </w:rPr>
      </w:pPr>
    </w:p>
    <w:p w14:paraId="58962D9E" w14:textId="77777777" w:rsidR="001B5853" w:rsidRPr="008532BF" w:rsidRDefault="001B5853" w:rsidP="00655C17">
      <w:pPr>
        <w:rPr>
          <w:sz w:val="28"/>
          <w:szCs w:val="28"/>
        </w:rPr>
      </w:pPr>
    </w:p>
    <w:p w14:paraId="43611D12" w14:textId="6ECE759C" w:rsidR="001B5853" w:rsidRDefault="001B5853" w:rsidP="00655C17">
      <w:pPr>
        <w:rPr>
          <w:rFonts w:asciiTheme="majorHAnsi" w:eastAsiaTheme="majorEastAsia" w:hAnsiTheme="majorHAnsi" w:cstheme="majorBidi"/>
          <w:b/>
          <w:bCs/>
          <w:i/>
          <w:color w:val="6076B4" w:themeColor="accent1"/>
          <w:sz w:val="40"/>
          <w:szCs w:val="32"/>
        </w:rPr>
      </w:pPr>
      <w:r>
        <w:rPr>
          <w:rFonts w:asciiTheme="majorHAnsi" w:eastAsiaTheme="majorEastAsia" w:hAnsiTheme="majorHAnsi" w:cstheme="majorBidi"/>
          <w:b/>
          <w:bCs/>
          <w:i/>
          <w:color w:val="6076B4" w:themeColor="accent1"/>
          <w:sz w:val="40"/>
          <w:szCs w:val="32"/>
        </w:rPr>
        <w:t>Challenges</w:t>
      </w:r>
    </w:p>
    <w:p w14:paraId="19667785" w14:textId="1020D9D5" w:rsidR="009D7C33" w:rsidRPr="00406424" w:rsidRDefault="001B5853" w:rsidP="00655C17">
      <w:pPr>
        <w:rPr>
          <w:sz w:val="26"/>
          <w:szCs w:val="26"/>
        </w:rPr>
      </w:pPr>
      <w:r w:rsidRPr="00406424">
        <w:rPr>
          <w:sz w:val="26"/>
          <w:szCs w:val="26"/>
        </w:rPr>
        <w:t>I faced my self with many challenges while building this app:</w:t>
      </w:r>
    </w:p>
    <w:p w14:paraId="575168EA" w14:textId="73DB2785" w:rsidR="001B5853" w:rsidRPr="00406424" w:rsidRDefault="001B5853" w:rsidP="00655C17">
      <w:pPr>
        <w:rPr>
          <w:sz w:val="26"/>
          <w:szCs w:val="26"/>
        </w:rPr>
      </w:pPr>
      <w:r w:rsidRPr="00406424">
        <w:rPr>
          <w:sz w:val="26"/>
          <w:szCs w:val="26"/>
        </w:rPr>
        <w:t>.first I had an extension called balckbox, this extension was influencing the submissions of my forms, making my app to crash, I spend several days to find out about this problem.</w:t>
      </w:r>
    </w:p>
    <w:p w14:paraId="39880763" w14:textId="0CB410E0" w:rsidR="001B5853" w:rsidRPr="00406424" w:rsidRDefault="001B5853" w:rsidP="00655C17">
      <w:pPr>
        <w:rPr>
          <w:sz w:val="26"/>
          <w:szCs w:val="26"/>
        </w:rPr>
      </w:pPr>
      <w:r w:rsidRPr="00406424">
        <w:rPr>
          <w:sz w:val="26"/>
          <w:szCs w:val="26"/>
        </w:rPr>
        <w:t>I was receiving the following error:</w:t>
      </w:r>
    </w:p>
    <w:p w14:paraId="72F80BDB" w14:textId="67BEF56A" w:rsidR="001B5853" w:rsidRPr="00406424" w:rsidRDefault="001B5853" w:rsidP="00655C17">
      <w:pPr>
        <w:rPr>
          <w:sz w:val="26"/>
          <w:szCs w:val="26"/>
        </w:rPr>
      </w:pPr>
      <w:r w:rsidRPr="00406424">
        <w:rPr>
          <w:sz w:val="26"/>
          <w:szCs w:val="26"/>
        </w:rPr>
        <w:t>Uncaught TypeError: Cannot read properties of null (reading 'CodeMirror') at &lt;anonymous&gt;:7:17</w:t>
      </w:r>
    </w:p>
    <w:p w14:paraId="23D9C13F" w14:textId="73D74A47" w:rsidR="001B5853" w:rsidRDefault="001B5853" w:rsidP="00655C17">
      <w:pPr>
        <w:rPr>
          <w:sz w:val="28"/>
          <w:szCs w:val="28"/>
        </w:rPr>
      </w:pPr>
    </w:p>
    <w:p w14:paraId="356B140A" w14:textId="13CB2DC6" w:rsidR="001B5853" w:rsidRPr="00406424" w:rsidRDefault="001B5853" w:rsidP="00655C17">
      <w:pPr>
        <w:rPr>
          <w:sz w:val="26"/>
          <w:szCs w:val="26"/>
        </w:rPr>
      </w:pPr>
      <w:r w:rsidRPr="00406424">
        <w:rPr>
          <w:sz w:val="26"/>
          <w:szCs w:val="26"/>
        </w:rPr>
        <w:t>. the second error that I faced was because of my internet connection DNS, giving me a MongoDB connection error.</w:t>
      </w:r>
      <w:r w:rsidRPr="00406424">
        <w:rPr>
          <w:sz w:val="26"/>
          <w:szCs w:val="26"/>
        </w:rPr>
        <w:br/>
        <w:t xml:space="preserve"> I spend a lot of time as well in order to figure out wat error was as well since It could be caused for several reasons.</w:t>
      </w:r>
      <w:r w:rsidRPr="00406424">
        <w:rPr>
          <w:sz w:val="26"/>
          <w:szCs w:val="26"/>
        </w:rPr>
        <w:br/>
        <w:t>In order to solve this error I was forced to use my mobile data connection to receive a different DNS.</w:t>
      </w:r>
    </w:p>
    <w:p w14:paraId="2F8356F5" w14:textId="7FD98D80" w:rsidR="001B5853" w:rsidRPr="00406424" w:rsidRDefault="001B5853" w:rsidP="00655C17">
      <w:pPr>
        <w:rPr>
          <w:sz w:val="26"/>
          <w:szCs w:val="26"/>
        </w:rPr>
      </w:pPr>
      <w:r w:rsidRPr="00406424">
        <w:rPr>
          <w:sz w:val="26"/>
          <w:szCs w:val="26"/>
        </w:rPr>
        <w:t>I was receiving the following error:</w:t>
      </w:r>
    </w:p>
    <w:p w14:paraId="58165D23" w14:textId="19F2AA28" w:rsidR="001B5853" w:rsidRPr="00406424" w:rsidRDefault="001B5853" w:rsidP="00655C17">
      <w:pPr>
        <w:rPr>
          <w:sz w:val="26"/>
          <w:szCs w:val="26"/>
        </w:rPr>
      </w:pPr>
      <w:r w:rsidRPr="00406424">
        <w:rPr>
          <w:sz w:val="26"/>
          <w:szCs w:val="26"/>
        </w:rPr>
        <w:t>Error: MongooseError: Operation `users.insertOne()` buffering timed out after 10000ms</w:t>
      </w:r>
    </w:p>
    <w:p w14:paraId="0D767489" w14:textId="5474C420" w:rsidR="00CF32EA" w:rsidRDefault="00CF32EA" w:rsidP="00655C17">
      <w:pPr>
        <w:rPr>
          <w:sz w:val="28"/>
          <w:szCs w:val="28"/>
        </w:rPr>
      </w:pPr>
    </w:p>
    <w:p w14:paraId="1E94D9D7" w14:textId="4F75DB41" w:rsidR="00CF32EA" w:rsidRDefault="00CF32EA" w:rsidP="00655C17">
      <w:pPr>
        <w:rPr>
          <w:sz w:val="28"/>
          <w:szCs w:val="28"/>
        </w:rPr>
      </w:pPr>
    </w:p>
    <w:p w14:paraId="776937C2" w14:textId="77777777" w:rsidR="00CF32EA" w:rsidRDefault="00CF32EA" w:rsidP="00655C17">
      <w:pPr>
        <w:rPr>
          <w:sz w:val="28"/>
          <w:szCs w:val="28"/>
        </w:rPr>
      </w:pPr>
    </w:p>
    <w:p w14:paraId="76E601AD" w14:textId="70DB410E" w:rsidR="00CF32EA" w:rsidRDefault="00CF32EA" w:rsidP="00655C17">
      <w:pPr>
        <w:rPr>
          <w:sz w:val="28"/>
          <w:szCs w:val="28"/>
        </w:rPr>
      </w:pPr>
    </w:p>
    <w:p w14:paraId="27618726" w14:textId="77777777" w:rsidR="00CF32EA" w:rsidRDefault="00CF32EA" w:rsidP="00CF32EA">
      <w:pPr>
        <w:rPr>
          <w:rFonts w:asciiTheme="majorHAnsi" w:eastAsiaTheme="majorEastAsia" w:hAnsiTheme="majorHAnsi" w:cstheme="majorBidi"/>
          <w:b/>
          <w:bCs/>
          <w:i/>
          <w:color w:val="6076B4" w:themeColor="accent1"/>
          <w:sz w:val="40"/>
          <w:szCs w:val="32"/>
        </w:rPr>
      </w:pPr>
      <w:r>
        <w:rPr>
          <w:rFonts w:asciiTheme="majorHAnsi" w:eastAsiaTheme="majorEastAsia" w:hAnsiTheme="majorHAnsi" w:cstheme="majorBidi"/>
          <w:b/>
          <w:bCs/>
          <w:i/>
          <w:color w:val="6076B4" w:themeColor="accent1"/>
          <w:sz w:val="40"/>
          <w:szCs w:val="32"/>
        </w:rPr>
        <w:t>Evaluation</w:t>
      </w:r>
    </w:p>
    <w:p w14:paraId="265BB5FE" w14:textId="2B6AE4A9" w:rsidR="00CF32EA" w:rsidRPr="00E60D9C" w:rsidRDefault="00E60D9C" w:rsidP="00E60D9C">
      <w:pPr>
        <w:rPr>
          <w:sz w:val="26"/>
          <w:szCs w:val="26"/>
        </w:rPr>
      </w:pPr>
      <w:r w:rsidRPr="00E60D9C">
        <w:rPr>
          <w:sz w:val="26"/>
          <w:szCs w:val="26"/>
        </w:rPr>
        <w:t>I had big hopes for this project and was really hoping to ace it. But things didn't go as planned and I hit some roadblocks that really demotivated me and made me waste a lot of time trying to fix them. Once I got past those problems, I got my mojo back but there wasn't enough time left to finish the project the way I wanted, like adding all those cool visualizations I had in mind.</w:t>
      </w:r>
    </w:p>
    <w:p w14:paraId="157091BE" w14:textId="1A93DEBF" w:rsidR="006A09BA" w:rsidRDefault="006A09BA" w:rsidP="00655C17">
      <w:pPr>
        <w:rPr>
          <w:sz w:val="28"/>
          <w:szCs w:val="28"/>
        </w:rPr>
      </w:pPr>
    </w:p>
    <w:p w14:paraId="35D5179F" w14:textId="4AF802DE" w:rsidR="006A09BA" w:rsidRDefault="006A09BA" w:rsidP="00655C17">
      <w:pPr>
        <w:rPr>
          <w:sz w:val="28"/>
          <w:szCs w:val="28"/>
        </w:rPr>
      </w:pPr>
    </w:p>
    <w:p w14:paraId="2792E78D" w14:textId="49C9CB16" w:rsidR="006A09BA" w:rsidRDefault="006A09BA" w:rsidP="00655C17">
      <w:pPr>
        <w:rPr>
          <w:sz w:val="28"/>
          <w:szCs w:val="28"/>
        </w:rPr>
      </w:pPr>
    </w:p>
    <w:p w14:paraId="5D80F40A" w14:textId="371F16CC" w:rsidR="006A09BA" w:rsidRDefault="006A09BA" w:rsidP="00655C17">
      <w:pPr>
        <w:rPr>
          <w:sz w:val="28"/>
          <w:szCs w:val="28"/>
        </w:rPr>
      </w:pPr>
    </w:p>
    <w:p w14:paraId="3EBA70EB" w14:textId="118AB4ED" w:rsidR="006A09BA" w:rsidRDefault="006A09BA" w:rsidP="00655C17">
      <w:pPr>
        <w:rPr>
          <w:sz w:val="28"/>
          <w:szCs w:val="28"/>
        </w:rPr>
      </w:pPr>
    </w:p>
    <w:p w14:paraId="114B9B80" w14:textId="13D18132" w:rsidR="006A09BA" w:rsidRDefault="006A09BA" w:rsidP="00655C17">
      <w:pPr>
        <w:rPr>
          <w:sz w:val="28"/>
          <w:szCs w:val="28"/>
        </w:rPr>
      </w:pPr>
    </w:p>
    <w:p w14:paraId="67561B4D" w14:textId="6D624564" w:rsidR="002A3F6E" w:rsidRDefault="002A3F6E" w:rsidP="00655C17">
      <w:pPr>
        <w:rPr>
          <w:sz w:val="28"/>
          <w:szCs w:val="28"/>
        </w:rPr>
      </w:pPr>
    </w:p>
    <w:p w14:paraId="6E0D0729" w14:textId="04D89739" w:rsidR="002A3F6E" w:rsidRDefault="002A3F6E" w:rsidP="00655C17">
      <w:pPr>
        <w:rPr>
          <w:sz w:val="28"/>
          <w:szCs w:val="28"/>
        </w:rPr>
      </w:pPr>
    </w:p>
    <w:p w14:paraId="042E2BC5" w14:textId="7A51D1AC" w:rsidR="002A3F6E" w:rsidRDefault="002A3F6E" w:rsidP="00655C17">
      <w:pPr>
        <w:rPr>
          <w:sz w:val="28"/>
          <w:szCs w:val="28"/>
        </w:rPr>
      </w:pPr>
    </w:p>
    <w:p w14:paraId="2FE59AA9" w14:textId="77777777" w:rsidR="002A3F6E" w:rsidRPr="003A2BE1" w:rsidRDefault="002A3F6E" w:rsidP="00655C17">
      <w:pPr>
        <w:rPr>
          <w:sz w:val="28"/>
          <w:szCs w:val="28"/>
        </w:rPr>
      </w:pPr>
    </w:p>
    <w:p w14:paraId="0EFE3226" w14:textId="69A91DC7" w:rsidR="00655C17" w:rsidRPr="009D7C33" w:rsidRDefault="00655C17" w:rsidP="009D7C33">
      <w:pPr>
        <w:pStyle w:val="Heading1"/>
        <w:rPr>
          <w:b/>
          <w:sz w:val="40"/>
        </w:rPr>
      </w:pPr>
      <w:r w:rsidRPr="00655C17">
        <w:rPr>
          <w:b/>
          <w:sz w:val="40"/>
        </w:rPr>
        <w:lastRenderedPageBreak/>
        <w:t>Conclusion</w:t>
      </w:r>
      <w:r w:rsidR="009B7468">
        <w:rPr>
          <w:b/>
          <w:sz w:val="40"/>
        </w:rPr>
        <w:t xml:space="preserve"> </w:t>
      </w:r>
    </w:p>
    <w:p w14:paraId="0CE2E998" w14:textId="67B0B63F" w:rsidR="00F42A56" w:rsidRDefault="00E60D9C" w:rsidP="00B50769">
      <w:pPr>
        <w:jc w:val="both"/>
        <w:rPr>
          <w:sz w:val="28"/>
          <w:szCs w:val="28"/>
        </w:rPr>
      </w:pPr>
      <w:r w:rsidRPr="00E60D9C">
        <w:rPr>
          <w:sz w:val="28"/>
          <w:szCs w:val="28"/>
        </w:rPr>
        <w:t>This project's conclusion fell short of my expectations since I was unable to meet several of my objectives, leaving me unsatisfied. Despite this, I feel the project's concept has potential, and there may be space for development by identifying more practical methods to help specific circumstances. My inability to correctly implement the cyclic</w:t>
      </w:r>
      <w:r w:rsidR="002A3F6E">
        <w:rPr>
          <w:sz w:val="28"/>
          <w:szCs w:val="28"/>
        </w:rPr>
        <w:t xml:space="preserve"> (sometimes does not work)</w:t>
      </w:r>
      <w:r w:rsidRPr="00E60D9C">
        <w:rPr>
          <w:sz w:val="28"/>
          <w:szCs w:val="28"/>
        </w:rPr>
        <w:t xml:space="preserve"> functionality was a huge setback because it is </w:t>
      </w:r>
      <w:r>
        <w:rPr>
          <w:sz w:val="28"/>
          <w:szCs w:val="28"/>
        </w:rPr>
        <w:t>one</w:t>
      </w:r>
      <w:r w:rsidRPr="00E60D9C">
        <w:rPr>
          <w:sz w:val="28"/>
          <w:szCs w:val="28"/>
        </w:rPr>
        <w:t xml:space="preserve"> of the </w:t>
      </w:r>
      <w:r>
        <w:rPr>
          <w:sz w:val="28"/>
          <w:szCs w:val="28"/>
        </w:rPr>
        <w:t xml:space="preserve">funniest parts of the </w:t>
      </w:r>
      <w:r w:rsidRPr="00E60D9C">
        <w:rPr>
          <w:sz w:val="28"/>
          <w:szCs w:val="28"/>
        </w:rPr>
        <w:t>programme</w:t>
      </w:r>
      <w:r>
        <w:rPr>
          <w:sz w:val="28"/>
          <w:szCs w:val="28"/>
        </w:rPr>
        <w:t xml:space="preserve"> since you are able to access it from anywhere </w:t>
      </w:r>
      <w:r w:rsidRPr="00E60D9C">
        <w:rPr>
          <w:sz w:val="28"/>
          <w:szCs w:val="28"/>
        </w:rPr>
        <w:t>. To develop the programme further, I would concentrate on finishing the sessions, ensuring that users only have access to their saved products, and generating visuals to highlight changes in inventory and sales.</w:t>
      </w:r>
    </w:p>
    <w:p w14:paraId="27A8B514" w14:textId="12103572" w:rsidR="00D05B2C" w:rsidRDefault="00D05B2C" w:rsidP="00655C17">
      <w:pPr>
        <w:rPr>
          <w:sz w:val="28"/>
          <w:szCs w:val="28"/>
        </w:rPr>
      </w:pPr>
    </w:p>
    <w:p w14:paraId="0710649D" w14:textId="49107441" w:rsidR="00D05B2C" w:rsidRPr="006A09BA" w:rsidRDefault="00D05B2C" w:rsidP="006A09BA">
      <w:pPr>
        <w:rPr>
          <w:b/>
          <w:bCs/>
          <w:sz w:val="28"/>
          <w:szCs w:val="28"/>
        </w:rPr>
      </w:pPr>
    </w:p>
    <w:sectPr w:rsidR="00D05B2C" w:rsidRPr="006A09BA">
      <w:headerReference w:type="default" r:id="rId22"/>
      <w:footerReference w:type="even" r:id="rId23"/>
      <w:footerReference w:type="default" r:id="rId24"/>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03976" w14:textId="77777777" w:rsidR="00D04581" w:rsidRDefault="00D04581">
      <w:pPr>
        <w:spacing w:after="0" w:line="240" w:lineRule="auto"/>
      </w:pPr>
      <w:r>
        <w:separator/>
      </w:r>
    </w:p>
  </w:endnote>
  <w:endnote w:type="continuationSeparator" w:id="0">
    <w:p w14:paraId="22FC1948" w14:textId="77777777" w:rsidR="00D04581" w:rsidRDefault="00D04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HGS明朝E"/>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A1D4F" w14:textId="77777777" w:rsidR="005B5242" w:rsidRDefault="005B5242">
    <w:pPr>
      <w:jc w:val="right"/>
    </w:pPr>
  </w:p>
  <w:p w14:paraId="6063101A" w14:textId="77777777" w:rsidR="005B5242" w:rsidRDefault="00B2656D">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14:paraId="536D9C52" w14:textId="77777777" w:rsidR="005B5242" w:rsidRDefault="00B2656D">
    <w:pPr>
      <w:jc w:val="right"/>
    </w:pPr>
    <w:r>
      <w:rPr>
        <w:noProof/>
        <w:lang w:val="en-GB" w:eastAsia="en-GB"/>
      </w:rPr>
      <mc:AlternateContent>
        <mc:Choice Requires="wpg">
          <w:drawing>
            <wp:inline distT="0" distB="0" distL="0" distR="0" wp14:anchorId="463BAF87" wp14:editId="7AC9A914">
              <wp:extent cx="2327910" cy="45085"/>
              <wp:effectExtent l="9525" t="9525"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DB48EAB"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14:paraId="2F12DEB1" w14:textId="77777777" w:rsidR="005B5242" w:rsidRDefault="005B5242">
    <w:pPr>
      <w:pStyle w:val="NoSpacing"/>
      <w:rPr>
        <w:sz w:val="2"/>
        <w:szCs w:val="2"/>
      </w:rPr>
    </w:pPr>
  </w:p>
  <w:p w14:paraId="01F5EB2B" w14:textId="77777777" w:rsidR="005B5242" w:rsidRDefault="005B5242"/>
  <w:p w14:paraId="524B934E" w14:textId="77777777" w:rsidR="005B5242" w:rsidRDefault="005B5242"/>
  <w:p w14:paraId="385F0A81" w14:textId="77777777" w:rsidR="005B5242" w:rsidRDefault="005B5242"/>
  <w:p w14:paraId="3122C850" w14:textId="77777777" w:rsidR="00AA7187" w:rsidRDefault="00AA718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6868321"/>
      <w:docPartObj>
        <w:docPartGallery w:val="Page Numbers (Bottom of Page)"/>
        <w:docPartUnique/>
      </w:docPartObj>
    </w:sdtPr>
    <w:sdtEndPr>
      <w:rPr>
        <w:noProof/>
      </w:rPr>
    </w:sdtEndPr>
    <w:sdtContent>
      <w:p w14:paraId="19BCFA73" w14:textId="77777777" w:rsidR="00B0543B" w:rsidRDefault="00B0543B">
        <w:pPr>
          <w:pStyle w:val="Footer"/>
          <w:jc w:val="right"/>
        </w:pPr>
        <w:r>
          <w:fldChar w:fldCharType="begin"/>
        </w:r>
        <w:r>
          <w:instrText xml:space="preserve"> PAGE   \* MERGEFORMAT </w:instrText>
        </w:r>
        <w:r>
          <w:fldChar w:fldCharType="separate"/>
        </w:r>
        <w:r w:rsidR="00BC617E">
          <w:rPr>
            <w:noProof/>
          </w:rPr>
          <w:t>2</w:t>
        </w:r>
        <w:r>
          <w:rPr>
            <w:noProof/>
          </w:rPr>
          <w:fldChar w:fldCharType="end"/>
        </w:r>
      </w:p>
    </w:sdtContent>
  </w:sdt>
  <w:p w14:paraId="01E0D869" w14:textId="77777777" w:rsidR="00AA7187" w:rsidRDefault="00AA71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02F18" w14:textId="77777777" w:rsidR="00D04581" w:rsidRDefault="00D04581">
      <w:pPr>
        <w:spacing w:after="0" w:line="240" w:lineRule="auto"/>
      </w:pPr>
      <w:r>
        <w:separator/>
      </w:r>
    </w:p>
  </w:footnote>
  <w:footnote w:type="continuationSeparator" w:id="0">
    <w:p w14:paraId="5802F305" w14:textId="77777777" w:rsidR="00D04581" w:rsidRDefault="00D045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6076B4" w:themeColor="accent1"/>
      </w:rPr>
      <w:alias w:val="Title"/>
      <w:id w:val="-1396499233"/>
      <w:dataBinding w:prefixMappings="xmlns:ns0='http://schemas.openxmlformats.org/package/2006/metadata/core-properties' xmlns:ns1='http://purl.org/dc/elements/1.1/'" w:xpath="/ns0:coreProperties[1]/ns1:title[1]" w:storeItemID="{6C3C8BC8-F283-45AE-878A-BAB7291924A1}"/>
      <w:text/>
    </w:sdtPr>
    <w:sdtContent>
      <w:p w14:paraId="4F4415FF" w14:textId="2D4D6DDD" w:rsidR="005B5242" w:rsidRDefault="004D3C5F">
        <w:pPr>
          <w:spacing w:after="0"/>
          <w:jc w:val="center"/>
          <w:rPr>
            <w:color w:val="E4E9EF" w:themeColor="background2"/>
          </w:rPr>
        </w:pPr>
        <w:r>
          <w:rPr>
            <w:color w:val="6076B4" w:themeColor="accent1"/>
          </w:rPr>
          <w:t>Advanced Database COM526 Application Report</w:t>
        </w:r>
      </w:p>
    </w:sdtContent>
  </w:sdt>
  <w:p w14:paraId="020CCA5B" w14:textId="77777777" w:rsidR="005B5242" w:rsidRDefault="00B2656D">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p w14:paraId="3FBBBC0E" w14:textId="77777777" w:rsidR="00AA7187" w:rsidRDefault="00AA71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11682"/>
    <w:multiLevelType w:val="hybridMultilevel"/>
    <w:tmpl w:val="3FE6A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2192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8E4"/>
    <w:rsid w:val="00015FF0"/>
    <w:rsid w:val="0005171A"/>
    <w:rsid w:val="000623E6"/>
    <w:rsid w:val="00073CC6"/>
    <w:rsid w:val="00082A29"/>
    <w:rsid w:val="000935B4"/>
    <w:rsid w:val="000A1A4D"/>
    <w:rsid w:val="000B5AFB"/>
    <w:rsid w:val="000C1F52"/>
    <w:rsid w:val="000E1F0D"/>
    <w:rsid w:val="000F3EA3"/>
    <w:rsid w:val="00100A0F"/>
    <w:rsid w:val="00122191"/>
    <w:rsid w:val="00132702"/>
    <w:rsid w:val="00153E4C"/>
    <w:rsid w:val="00161E84"/>
    <w:rsid w:val="00193A3E"/>
    <w:rsid w:val="0019749F"/>
    <w:rsid w:val="001A5090"/>
    <w:rsid w:val="001A53B1"/>
    <w:rsid w:val="001A6DC1"/>
    <w:rsid w:val="001B5853"/>
    <w:rsid w:val="001B5C91"/>
    <w:rsid w:val="002042B5"/>
    <w:rsid w:val="00206645"/>
    <w:rsid w:val="0022641B"/>
    <w:rsid w:val="002520D4"/>
    <w:rsid w:val="00265376"/>
    <w:rsid w:val="00282F8F"/>
    <w:rsid w:val="00284E9E"/>
    <w:rsid w:val="002A3F6E"/>
    <w:rsid w:val="002B3FF1"/>
    <w:rsid w:val="002B7DD7"/>
    <w:rsid w:val="002E51E9"/>
    <w:rsid w:val="00314CDA"/>
    <w:rsid w:val="00332C8B"/>
    <w:rsid w:val="00336EB3"/>
    <w:rsid w:val="0035317B"/>
    <w:rsid w:val="003A2BE1"/>
    <w:rsid w:val="003C4BA1"/>
    <w:rsid w:val="00406424"/>
    <w:rsid w:val="00415183"/>
    <w:rsid w:val="00417E80"/>
    <w:rsid w:val="00421E77"/>
    <w:rsid w:val="00445C3C"/>
    <w:rsid w:val="00453BDB"/>
    <w:rsid w:val="00471878"/>
    <w:rsid w:val="004853D9"/>
    <w:rsid w:val="0048782F"/>
    <w:rsid w:val="004A4AE0"/>
    <w:rsid w:val="004B0BA4"/>
    <w:rsid w:val="004D3C5F"/>
    <w:rsid w:val="004E0A9D"/>
    <w:rsid w:val="00517AEF"/>
    <w:rsid w:val="0056075A"/>
    <w:rsid w:val="00587B45"/>
    <w:rsid w:val="005A16B5"/>
    <w:rsid w:val="005A207C"/>
    <w:rsid w:val="005B5242"/>
    <w:rsid w:val="005B7777"/>
    <w:rsid w:val="00610732"/>
    <w:rsid w:val="00615078"/>
    <w:rsid w:val="00620FDF"/>
    <w:rsid w:val="006250EB"/>
    <w:rsid w:val="0064112D"/>
    <w:rsid w:val="00655C17"/>
    <w:rsid w:val="00691141"/>
    <w:rsid w:val="00697B9F"/>
    <w:rsid w:val="006A09BA"/>
    <w:rsid w:val="006A51FF"/>
    <w:rsid w:val="006D09AA"/>
    <w:rsid w:val="006F3214"/>
    <w:rsid w:val="006F7355"/>
    <w:rsid w:val="007024E4"/>
    <w:rsid w:val="00747E19"/>
    <w:rsid w:val="007542E0"/>
    <w:rsid w:val="007846C8"/>
    <w:rsid w:val="00793CC6"/>
    <w:rsid w:val="007E1882"/>
    <w:rsid w:val="00812FEA"/>
    <w:rsid w:val="00813736"/>
    <w:rsid w:val="008532BF"/>
    <w:rsid w:val="0087646D"/>
    <w:rsid w:val="0088376C"/>
    <w:rsid w:val="008937B9"/>
    <w:rsid w:val="008D7A74"/>
    <w:rsid w:val="008E13B8"/>
    <w:rsid w:val="008E686E"/>
    <w:rsid w:val="00910EE4"/>
    <w:rsid w:val="009200A7"/>
    <w:rsid w:val="009416C3"/>
    <w:rsid w:val="00941A43"/>
    <w:rsid w:val="009537C9"/>
    <w:rsid w:val="009726FF"/>
    <w:rsid w:val="009900A5"/>
    <w:rsid w:val="009A529A"/>
    <w:rsid w:val="009B1FAF"/>
    <w:rsid w:val="009B2785"/>
    <w:rsid w:val="009B7468"/>
    <w:rsid w:val="009C4F50"/>
    <w:rsid w:val="009C5563"/>
    <w:rsid w:val="009C5B88"/>
    <w:rsid w:val="009D7C33"/>
    <w:rsid w:val="009F1760"/>
    <w:rsid w:val="00A31B84"/>
    <w:rsid w:val="00A52BE1"/>
    <w:rsid w:val="00AA7187"/>
    <w:rsid w:val="00AD47CF"/>
    <w:rsid w:val="00B0543B"/>
    <w:rsid w:val="00B11735"/>
    <w:rsid w:val="00B2656D"/>
    <w:rsid w:val="00B50769"/>
    <w:rsid w:val="00B61C0E"/>
    <w:rsid w:val="00B632B5"/>
    <w:rsid w:val="00BA4BFE"/>
    <w:rsid w:val="00BA4EE6"/>
    <w:rsid w:val="00BB219A"/>
    <w:rsid w:val="00BC4972"/>
    <w:rsid w:val="00BC617E"/>
    <w:rsid w:val="00C05D71"/>
    <w:rsid w:val="00C10F1B"/>
    <w:rsid w:val="00C356C2"/>
    <w:rsid w:val="00C514CD"/>
    <w:rsid w:val="00C726D1"/>
    <w:rsid w:val="00C97D97"/>
    <w:rsid w:val="00CD2FD5"/>
    <w:rsid w:val="00CF32EA"/>
    <w:rsid w:val="00D04581"/>
    <w:rsid w:val="00D05B2C"/>
    <w:rsid w:val="00D34AB6"/>
    <w:rsid w:val="00D768BA"/>
    <w:rsid w:val="00D948E4"/>
    <w:rsid w:val="00DA4F60"/>
    <w:rsid w:val="00DA5505"/>
    <w:rsid w:val="00DB216D"/>
    <w:rsid w:val="00DC5B06"/>
    <w:rsid w:val="00DE2532"/>
    <w:rsid w:val="00DF682A"/>
    <w:rsid w:val="00E07C19"/>
    <w:rsid w:val="00E20FC7"/>
    <w:rsid w:val="00E23526"/>
    <w:rsid w:val="00E60D9C"/>
    <w:rsid w:val="00E6231D"/>
    <w:rsid w:val="00E90922"/>
    <w:rsid w:val="00EA53D6"/>
    <w:rsid w:val="00EA7339"/>
    <w:rsid w:val="00EB0E6F"/>
    <w:rsid w:val="00EB5096"/>
    <w:rsid w:val="00EC3FD1"/>
    <w:rsid w:val="00ED19B7"/>
    <w:rsid w:val="00ED5D31"/>
    <w:rsid w:val="00EF2D8C"/>
    <w:rsid w:val="00EF54E6"/>
    <w:rsid w:val="00F4256A"/>
    <w:rsid w:val="00F42A56"/>
    <w:rsid w:val="00FB30B4"/>
    <w:rsid w:val="00FC1EBD"/>
    <w:rsid w:val="00FC32DD"/>
    <w:rsid w:val="00FE43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1FD5B9"/>
  <w15:docId w15:val="{E92F2941-16C7-4882-B96D-D3D385650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1">
    <w:name w:val="toc 1"/>
    <w:basedOn w:val="Normal"/>
    <w:next w:val="Normal"/>
    <w:autoRedefine/>
    <w:uiPriority w:val="39"/>
    <w:unhideWhenUsed/>
    <w:rsid w:val="00FE4316"/>
    <w:pPr>
      <w:spacing w:after="100"/>
    </w:pPr>
  </w:style>
  <w:style w:type="paragraph" w:styleId="TOC2">
    <w:name w:val="toc 2"/>
    <w:basedOn w:val="Normal"/>
    <w:next w:val="Normal"/>
    <w:autoRedefine/>
    <w:uiPriority w:val="39"/>
    <w:unhideWhenUsed/>
    <w:rsid w:val="00FE4316"/>
    <w:pPr>
      <w:spacing w:after="100"/>
      <w:ind w:left="220"/>
    </w:pPr>
  </w:style>
  <w:style w:type="character" w:styleId="Hyperlink">
    <w:name w:val="Hyperlink"/>
    <w:basedOn w:val="DefaultParagraphFont"/>
    <w:uiPriority w:val="99"/>
    <w:unhideWhenUsed/>
    <w:rsid w:val="00FE4316"/>
    <w:rPr>
      <w:color w:val="3399FF" w:themeColor="hyperlink"/>
      <w:u w:val="single"/>
    </w:rPr>
  </w:style>
  <w:style w:type="table" w:styleId="TableGrid">
    <w:name w:val="Table Grid"/>
    <w:basedOn w:val="TableNormal"/>
    <w:uiPriority w:val="59"/>
    <w:rsid w:val="00812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A3F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78705">
      <w:bodyDiv w:val="1"/>
      <w:marLeft w:val="0"/>
      <w:marRight w:val="0"/>
      <w:marTop w:val="0"/>
      <w:marBottom w:val="0"/>
      <w:divBdr>
        <w:top w:val="none" w:sz="0" w:space="0" w:color="auto"/>
        <w:left w:val="none" w:sz="0" w:space="0" w:color="auto"/>
        <w:bottom w:val="none" w:sz="0" w:space="0" w:color="auto"/>
        <w:right w:val="none" w:sz="0" w:space="0" w:color="auto"/>
      </w:divBdr>
    </w:div>
    <w:div w:id="1094518441">
      <w:bodyDiv w:val="1"/>
      <w:marLeft w:val="0"/>
      <w:marRight w:val="0"/>
      <w:marTop w:val="0"/>
      <w:marBottom w:val="0"/>
      <w:divBdr>
        <w:top w:val="none" w:sz="0" w:space="0" w:color="auto"/>
        <w:left w:val="none" w:sz="0" w:space="0" w:color="auto"/>
        <w:bottom w:val="none" w:sz="0" w:space="0" w:color="auto"/>
        <w:right w:val="none" w:sz="0" w:space="0" w:color="auto"/>
      </w:divBdr>
    </w:div>
    <w:div w:id="1192693302">
      <w:bodyDiv w:val="1"/>
      <w:marLeft w:val="0"/>
      <w:marRight w:val="0"/>
      <w:marTop w:val="0"/>
      <w:marBottom w:val="0"/>
      <w:divBdr>
        <w:top w:val="none" w:sz="0" w:space="0" w:color="auto"/>
        <w:left w:val="none" w:sz="0" w:space="0" w:color="auto"/>
        <w:bottom w:val="none" w:sz="0" w:space="0" w:color="auto"/>
        <w:right w:val="none" w:sz="0" w:space="0" w:color="auto"/>
      </w:divBdr>
    </w:div>
    <w:div w:id="1758087320">
      <w:bodyDiv w:val="1"/>
      <w:marLeft w:val="0"/>
      <w:marRight w:val="0"/>
      <w:marTop w:val="0"/>
      <w:marBottom w:val="0"/>
      <w:divBdr>
        <w:top w:val="none" w:sz="0" w:space="0" w:color="auto"/>
        <w:left w:val="none" w:sz="0" w:space="0" w:color="auto"/>
        <w:bottom w:val="none" w:sz="0" w:space="0" w:color="auto"/>
        <w:right w:val="none" w:sz="0" w:space="0" w:color="auto"/>
      </w:divBdr>
    </w:div>
    <w:div w:id="1772628678">
      <w:bodyDiv w:val="1"/>
      <w:marLeft w:val="0"/>
      <w:marRight w:val="0"/>
      <w:marTop w:val="0"/>
      <w:marBottom w:val="0"/>
      <w:divBdr>
        <w:top w:val="none" w:sz="0" w:space="0" w:color="auto"/>
        <w:left w:val="none" w:sz="0" w:space="0" w:color="auto"/>
        <w:bottom w:val="none" w:sz="0" w:space="0" w:color="auto"/>
        <w:right w:val="none" w:sz="0" w:space="0" w:color="auto"/>
      </w:divBdr>
    </w:div>
    <w:div w:id="1886525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jade-clear-turtle.cyclic.app/" TargetMode="External"/><Relationship Id="rId18" Type="http://schemas.openxmlformats.org/officeDocument/2006/relationships/image" Target="media/image5.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hyperlink" Target="https://github.com/fmilheir/inventory-tracking"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eader" Target="head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uechr\AppData\Roaming\Microsoft\Templates\Executive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7DB5C510EA4165A67ECF1DCD4D8ABB"/>
        <w:category>
          <w:name w:val="General"/>
          <w:gallery w:val="placeholder"/>
        </w:category>
        <w:types>
          <w:type w:val="bbPlcHdr"/>
        </w:types>
        <w:behaviors>
          <w:behavior w:val="content"/>
        </w:behaviors>
        <w:guid w:val="{1486D817-C5FE-4B9E-96ED-82A5F1A5B988}"/>
      </w:docPartPr>
      <w:docPartBody>
        <w:p w:rsidR="005828B5" w:rsidRDefault="00DA683D" w:rsidP="00DA683D">
          <w:pPr>
            <w:pStyle w:val="DC7DB5C510EA4165A67ECF1DCD4D8ABB"/>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HGS明朝E"/>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45F5"/>
    <w:rsid w:val="002045F5"/>
    <w:rsid w:val="00372E8D"/>
    <w:rsid w:val="005828B5"/>
    <w:rsid w:val="009459FB"/>
    <w:rsid w:val="00C43380"/>
    <w:rsid w:val="00CC511C"/>
    <w:rsid w:val="00DA68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lang w:val="en-US"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val="en-US"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4472C4" w:themeColor="accent1"/>
      <w:sz w:val="32"/>
      <w:szCs w:val="32"/>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val="en-US" w:eastAsia="ja-JP"/>
    </w:rPr>
  </w:style>
  <w:style w:type="character" w:customStyle="1" w:styleId="Heading3Char">
    <w:name w:val="Heading 3 Char"/>
    <w:basedOn w:val="DefaultParagraphFont"/>
    <w:link w:val="Heading3"/>
    <w:uiPriority w:val="9"/>
    <w:rPr>
      <w:rFonts w:eastAsiaTheme="majorEastAsia" w:cstheme="majorBidi"/>
      <w:b/>
      <w:bCs/>
      <w:caps/>
      <w:color w:val="44546A" w:themeColor="text2"/>
      <w:lang w:val="en-US" w:eastAsia="en-US"/>
    </w:rPr>
  </w:style>
  <w:style w:type="paragraph" w:customStyle="1" w:styleId="DC7DB5C510EA4165A67ECF1DCD4D8ABB">
    <w:name w:val="DC7DB5C510EA4165A67ECF1DCD4D8ABB"/>
    <w:rsid w:val="00DA683D"/>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SelectedStyle="\APA.XSL" StyleName="APA"/>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FA409DF20A20434B91813B9413D819A5" ma:contentTypeVersion="12" ma:contentTypeDescription="Create a new document." ma:contentTypeScope="" ma:versionID="7484eb8177893099a89abc553d117d9d">
  <xsd:schema xmlns:xsd="http://www.w3.org/2001/XMLSchema" xmlns:xs="http://www.w3.org/2001/XMLSchema" xmlns:p="http://schemas.microsoft.com/office/2006/metadata/properties" xmlns:ns3="4a103b8c-98e9-4fb9-a9f4-052beb1d8750" xmlns:ns4="d7e0e616-5e9d-49ef-86d0-6f68e76912a6" targetNamespace="http://schemas.microsoft.com/office/2006/metadata/properties" ma:root="true" ma:fieldsID="691c3ea101f9c732bc8f422f45d3910a" ns3:_="" ns4:_="">
    <xsd:import namespace="4a103b8c-98e9-4fb9-a9f4-052beb1d8750"/>
    <xsd:import namespace="d7e0e616-5e9d-49ef-86d0-6f68e76912a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103b8c-98e9-4fb9-a9f4-052beb1d8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e0e616-5e9d-49ef-86d0-6f68e76912a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C5CC06-D8D5-4B85-929C-39D8E9E05D3C}">
  <ds:schemaRefs>
    <ds:schemaRef ds:uri="http://schemas.microsoft.com/sharepoint/v3/contenttype/forms"/>
  </ds:schemaRefs>
</ds:datastoreItem>
</file>

<file path=customXml/itemProps2.xml><?xml version="1.0" encoding="utf-8"?>
<ds:datastoreItem xmlns:ds="http://schemas.openxmlformats.org/officeDocument/2006/customXml" ds:itemID="{5948E6A6-DB4F-477F-A41E-623B99ED2B39}">
  <ds:schemaRefs>
    <ds:schemaRef ds:uri="http://schemas.openxmlformats.org/officeDocument/2006/bibliography"/>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23C601D6-C199-488C-A4DC-036C667043A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D2923D6-87BE-4C45-8F49-E49ECBCEA6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103b8c-98e9-4fb9-a9f4-052beb1d8750"/>
    <ds:schemaRef ds:uri="d7e0e616-5e9d-49ef-86d0-6f68e76912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ExecutiveReport</Template>
  <TotalTime>0</TotalTime>
  <Pages>12</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Introduction to AI COM526 Software Prototype and Report (AE2)</vt:lpstr>
    </vt:vector>
  </TitlesOfParts>
  <Company>Microsoft</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Database COM526 Application Report</dc:title>
  <dc:subject>Your student number + Name</dc:subject>
  <dc:creator>Christian Sauer</dc:creator>
  <cp:keywords/>
  <dc:description/>
  <cp:lastModifiedBy>filipe qb</cp:lastModifiedBy>
  <cp:revision>1</cp:revision>
  <cp:lastPrinted>2009-08-05T20:41:00Z</cp:lastPrinted>
  <dcterms:created xsi:type="dcterms:W3CDTF">2022-03-21T08:54:00Z</dcterms:created>
  <dcterms:modified xsi:type="dcterms:W3CDTF">2023-01-20T12:50:00Z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y fmtid="{D5CDD505-2E9C-101B-9397-08002B2CF9AE}" pid="3" name="ContentTypeId">
    <vt:lpwstr>0x010100FA409DF20A20434B91813B9413D819A5</vt:lpwstr>
  </property>
</Properties>
</file>